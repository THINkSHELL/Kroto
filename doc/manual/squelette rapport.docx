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40" w:rsidRPr="00391B4D" w:rsidRDefault="00357040" w:rsidP="00AB2030">
      <w:pPr>
        <w:pStyle w:val="Caption"/>
        <w:rPr>
          <w:noProof w:val="0"/>
        </w:rPr>
      </w:pPr>
      <w:bookmarkStart w:id="0" w:name="_Toc408395725"/>
      <w:r w:rsidRPr="000879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ogo_EcoledesPonts_simple_couleur" style="width:86.25pt;height:98.25pt;visibility:visible">
            <v:imagedata r:id="rId7" o:title=""/>
          </v:shape>
        </w:pict>
      </w:r>
    </w:p>
    <w:p w:rsidR="00357040" w:rsidRPr="00391B4D" w:rsidRDefault="00357040" w:rsidP="00AB2030">
      <w:pPr>
        <w:pStyle w:val="1Universite"/>
        <w:ind w:firstLine="0"/>
      </w:pPr>
      <w:r w:rsidRPr="00391B4D">
        <w:t>École des Ponts ParisTech</w:t>
      </w:r>
    </w:p>
    <w:p w:rsidR="00357040" w:rsidRPr="00391B4D" w:rsidRDefault="00357040" w:rsidP="00AB2030">
      <w:pPr>
        <w:pStyle w:val="1Depot"/>
        <w:ind w:firstLine="0"/>
      </w:pPr>
      <w:r w:rsidRPr="00391B4D">
        <w:t>2014-2015</w:t>
      </w:r>
    </w:p>
    <w:p w:rsidR="00357040" w:rsidRPr="00391B4D" w:rsidRDefault="00357040" w:rsidP="00AB2030">
      <w:pPr>
        <w:pStyle w:val="1Auteur"/>
        <w:ind w:firstLine="0"/>
      </w:pPr>
      <w:r w:rsidRPr="00391B4D">
        <w:t>Pierre Cuvilliers</w:t>
      </w:r>
    </w:p>
    <w:p w:rsidR="00357040" w:rsidRPr="00391B4D" w:rsidRDefault="00357040" w:rsidP="00AB2030">
      <w:pPr>
        <w:pStyle w:val="1Sous-titre"/>
        <w:ind w:firstLine="0"/>
      </w:pPr>
      <w:r>
        <w:t>Cours</w:t>
      </w: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</w:pPr>
    </w:p>
    <w:p w:rsidR="00357040" w:rsidRPr="00391B4D" w:rsidRDefault="00357040" w:rsidP="00AB2030">
      <w:pPr>
        <w:pStyle w:val="1Sous-titre"/>
        <w:ind w:firstLine="0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Titre</w:t>
      </w:r>
    </w:p>
    <w:p w:rsidR="00357040" w:rsidRPr="00391B4D" w:rsidRDefault="00357040">
      <w:pPr>
        <w:spacing w:before="0" w:after="0" w:line="240" w:lineRule="auto"/>
        <w:ind w:firstLine="0"/>
        <w:jc w:val="left"/>
        <w:sectPr w:rsidR="00357040" w:rsidRPr="00391B4D">
          <w:footerReference w:type="default" r:id="rId8"/>
          <w:pgSz w:w="11907" w:h="16840" w:code="9"/>
          <w:pgMar w:top="1418" w:right="1418" w:bottom="1418" w:left="1418" w:header="1134" w:footer="1134" w:gutter="0"/>
          <w:pgNumType w:start="1"/>
          <w:cols w:space="720"/>
          <w:noEndnote/>
          <w:titlePg/>
        </w:sectPr>
      </w:pPr>
      <w:r w:rsidRPr="00391B4D">
        <w:br w:type="page"/>
      </w:r>
    </w:p>
    <w:p w:rsidR="00357040" w:rsidRPr="00391B4D" w:rsidRDefault="00357040" w:rsidP="00D904C9">
      <w:pPr>
        <w:pBdr>
          <w:bottom w:val="single" w:sz="4" w:space="1" w:color="auto"/>
        </w:pBdr>
        <w:spacing w:after="480"/>
        <w:ind w:firstLine="0"/>
        <w:rPr>
          <w:sz w:val="36"/>
        </w:rPr>
      </w:pPr>
      <w:r w:rsidRPr="00391B4D">
        <w:rPr>
          <w:sz w:val="36"/>
        </w:rPr>
        <w:t>Table des matières</w:t>
      </w:r>
    </w:p>
    <w:p w:rsidR="00357040" w:rsidRDefault="00357040">
      <w:pPr>
        <w:pStyle w:val="TOC1"/>
        <w:tabs>
          <w:tab w:val="left" w:pos="1200"/>
        </w:tabs>
        <w:rPr>
          <w:rFonts w:ascii="Calibri" w:eastAsia="MS Mincho" w:hAnsi="Calibri"/>
          <w:sz w:val="22"/>
          <w:szCs w:val="22"/>
        </w:rPr>
      </w:pPr>
      <w:r w:rsidRPr="00391B4D">
        <w:rPr>
          <w:noProof w:val="0"/>
        </w:rPr>
        <w:fldChar w:fldCharType="begin"/>
      </w:r>
      <w:r w:rsidRPr="00391B4D">
        <w:rPr>
          <w:noProof w:val="0"/>
        </w:rPr>
        <w:instrText xml:space="preserve"> TOC \o "4-4" \h \z \t "Heading 1,1,Heading 2,2,Heading 3,3" </w:instrText>
      </w:r>
      <w:r w:rsidRPr="00391B4D">
        <w:rPr>
          <w:noProof w:val="0"/>
        </w:rPr>
        <w:fldChar w:fldCharType="separate"/>
      </w:r>
      <w:hyperlink w:anchor="_Toc408395681" w:history="1">
        <w:r w:rsidRPr="00B96BA7">
          <w:rPr>
            <w:rStyle w:val="Hyperlink"/>
          </w:rPr>
          <w:t>1.</w:t>
        </w:r>
        <w:r>
          <w:rPr>
            <w:rFonts w:ascii="Calibri" w:eastAsia="MS Mincho" w:hAnsi="Calibri"/>
            <w:sz w:val="22"/>
            <w:szCs w:val="22"/>
          </w:rPr>
          <w:tab/>
        </w:r>
        <w:r w:rsidRPr="00B96BA7">
          <w:rPr>
            <w:rStyle w:val="Hyperlink"/>
          </w:rPr>
          <w:t>Sollicitations internes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_Toc408395681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682" w:history="1">
        <w:r w:rsidRPr="00B96BA7">
          <w:rPr>
            <w:rStyle w:val="Hyperlink"/>
            <w:noProof/>
          </w:rPr>
          <w:t>1.1.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Hypothèses de calcul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683" w:history="1">
        <w:r w:rsidRPr="00B96BA7">
          <w:rPr>
            <w:rStyle w:val="Hyperlink"/>
            <w:noProof/>
          </w:rPr>
          <w:t>1.2.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Réactions d’appui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684" w:history="1">
        <w:r w:rsidRPr="00B96BA7">
          <w:rPr>
            <w:rStyle w:val="Hyperlink"/>
            <w:noProof/>
          </w:rPr>
          <w:t>1.3.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Efforts internes dans le poteau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685" w:history="1">
        <w:r w:rsidRPr="00B96BA7">
          <w:rPr>
            <w:rStyle w:val="Hyperlink"/>
            <w:noProof/>
          </w:rPr>
          <w:t>1.4.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Efforts internes dans la poutre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1"/>
        <w:tabs>
          <w:tab w:val="left" w:pos="1200"/>
        </w:tabs>
        <w:rPr>
          <w:rFonts w:ascii="Calibri" w:eastAsia="MS Mincho" w:hAnsi="Calibri"/>
          <w:sz w:val="22"/>
          <w:szCs w:val="22"/>
        </w:rPr>
      </w:pPr>
      <w:hyperlink w:anchor="_Toc408395686" w:history="1">
        <w:r w:rsidRPr="00B96BA7">
          <w:rPr>
            <w:rStyle w:val="Hyperlink"/>
          </w:rPr>
          <w:t>2.</w:t>
        </w:r>
        <w:r>
          <w:rPr>
            <w:rFonts w:ascii="Calibri" w:eastAsia="MS Mincho" w:hAnsi="Calibri"/>
            <w:sz w:val="22"/>
            <w:szCs w:val="22"/>
          </w:rPr>
          <w:tab/>
        </w:r>
        <w:r w:rsidRPr="00B96BA7">
          <w:rPr>
            <w:rStyle w:val="Hyperlink"/>
          </w:rPr>
          <w:t>Ferraillages à l’ELU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_Toc408395686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687" w:history="1">
        <w:r w:rsidRPr="00B96BA7">
          <w:rPr>
            <w:rStyle w:val="Hyperlink"/>
            <w:noProof/>
          </w:rPr>
          <w:t>2.1.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de la poutre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1920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88" w:history="1">
        <w:r w:rsidRPr="00B96BA7">
          <w:rPr>
            <w:rStyle w:val="Hyperlink"/>
            <w:noProof/>
          </w:rPr>
          <w:t>2.1.i.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Enrobage minimal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1964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89" w:history="1">
        <w:r w:rsidRPr="00B96BA7">
          <w:rPr>
            <w:rStyle w:val="Hyperlink"/>
            <w:noProof/>
          </w:rPr>
          <w:t>2.1.ii.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des armatures de flexion en face inférieure de la poutre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69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0" w:history="1">
        <w:r w:rsidRPr="00B96BA7">
          <w:rPr>
            <w:rStyle w:val="Hyperlink"/>
            <w:noProof/>
          </w:rPr>
          <w:t>2.1.ii.a.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théorique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8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1" w:history="1">
        <w:r w:rsidRPr="00B96BA7">
          <w:rPr>
            <w:rStyle w:val="Hyperlink"/>
            <w:noProof/>
          </w:rPr>
          <w:t>2.1.ii.b.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2031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2" w:history="1">
        <w:r w:rsidRPr="00B96BA7">
          <w:rPr>
            <w:rStyle w:val="Hyperlink"/>
            <w:noProof/>
          </w:rPr>
          <w:t>2.1.iii.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des armatures de flexion en face supérieure de la poutre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3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3" w:history="1">
        <w:r w:rsidRPr="00B96BA7">
          <w:rPr>
            <w:rStyle w:val="Hyperlink"/>
            <w:noProof/>
          </w:rPr>
          <w:t>2.1.iii.a.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théorique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49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4" w:history="1">
        <w:r w:rsidRPr="00B96BA7">
          <w:rPr>
            <w:rStyle w:val="Hyperlink"/>
            <w:noProof/>
          </w:rPr>
          <w:t>2.1.iii.b.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2018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5" w:history="1">
        <w:r w:rsidRPr="00B96BA7">
          <w:rPr>
            <w:rStyle w:val="Hyperlink"/>
            <w:noProof/>
          </w:rPr>
          <w:t>2.1.iv.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des armatures transversales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2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6" w:history="1">
        <w:r w:rsidRPr="00B96BA7">
          <w:rPr>
            <w:rStyle w:val="Hyperlink"/>
            <w:noProof/>
          </w:rPr>
          <w:t>2.1.iv.a.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Vérification de la contrainte de compression dans les bielles et choix de leur inclinaison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3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7" w:history="1">
        <w:r w:rsidRPr="00B96BA7">
          <w:rPr>
            <w:rStyle w:val="Hyperlink"/>
            <w:noProof/>
          </w:rPr>
          <w:t>2.1.iv.b.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Effort tranchant réduit et section d’armature à l’appui sur corbeau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2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8" w:history="1">
        <w:r w:rsidRPr="00B96BA7">
          <w:rPr>
            <w:rStyle w:val="Hyperlink"/>
            <w:noProof/>
          </w:rPr>
          <w:t>2.1.iv.c.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Effort tranchant réduit et section d’armature à l’appui sur poteau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3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699" w:history="1">
        <w:r w:rsidRPr="00B96BA7">
          <w:rPr>
            <w:rStyle w:val="Hyperlink"/>
            <w:noProof/>
          </w:rPr>
          <w:t>2.1.iv.d.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Vérification du taux minimal d’armatures transversales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2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0" w:history="1">
        <w:r w:rsidRPr="00B96BA7">
          <w:rPr>
            <w:rStyle w:val="Hyperlink"/>
            <w:noProof/>
          </w:rPr>
          <w:t>2.1.iv.e.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Espacement maximal des armatures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9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1" w:history="1">
        <w:r w:rsidRPr="00B96BA7">
          <w:rPr>
            <w:rStyle w:val="Hyperlink"/>
            <w:noProof/>
          </w:rPr>
          <w:t>2.1.iv.f.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1951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2" w:history="1">
        <w:r w:rsidRPr="00B96BA7">
          <w:rPr>
            <w:rStyle w:val="Hyperlink"/>
            <w:noProof/>
          </w:rPr>
          <w:t>2.1.v.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Épure d’arrêt des barres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5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3" w:history="1">
        <w:r w:rsidRPr="00B96BA7">
          <w:rPr>
            <w:rStyle w:val="Hyperlink"/>
            <w:noProof/>
          </w:rPr>
          <w:t>2.1.v.a.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Décalage de la courbe des moments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69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4" w:history="1">
        <w:r w:rsidRPr="00B96BA7">
          <w:rPr>
            <w:rStyle w:val="Hyperlink"/>
            <w:noProof/>
          </w:rPr>
          <w:t>2.1.v.b.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Calcul des moments résistants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5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5" w:history="1">
        <w:r w:rsidRPr="00B96BA7">
          <w:rPr>
            <w:rStyle w:val="Hyperlink"/>
            <w:noProof/>
          </w:rPr>
          <w:t>2.1.v.c.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 l’épure des barres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2018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6" w:history="1">
        <w:r w:rsidRPr="00B96BA7">
          <w:rPr>
            <w:rStyle w:val="Hyperlink"/>
            <w:noProof/>
          </w:rPr>
          <w:t>2.1.vi.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Étude des zones d’appui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2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7" w:history="1">
        <w:r w:rsidRPr="00B96BA7">
          <w:rPr>
            <w:rStyle w:val="Hyperlink"/>
            <w:noProof/>
          </w:rPr>
          <w:t>2.1.vi.a.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Ancrage des aciers sur appui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436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08" w:history="1">
        <w:r w:rsidRPr="00B96BA7">
          <w:rPr>
            <w:rStyle w:val="Hyperlink"/>
            <w:noProof/>
          </w:rPr>
          <w:t>2.1.vi.b.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Vérification de la bielle d’about sur l’appui sur poteau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09" w:history="1">
        <w:r w:rsidRPr="00B96BA7">
          <w:rPr>
            <w:rStyle w:val="Hyperlink"/>
            <w:noProof/>
          </w:rPr>
          <w:t>2.2.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du poteau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1920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0" w:history="1">
        <w:r w:rsidRPr="00B96BA7">
          <w:rPr>
            <w:rStyle w:val="Hyperlink"/>
            <w:noProof/>
          </w:rPr>
          <w:t>2.2.i.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symétrique théorique : armatures longitudinales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0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1" w:history="1">
        <w:r w:rsidRPr="00B96BA7">
          <w:rPr>
            <w:rStyle w:val="Hyperlink"/>
            <w:noProof/>
          </w:rPr>
          <w:t>2.2.i.a.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Ferraillage 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3"/>
        <w:tabs>
          <w:tab w:val="left" w:pos="1964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2" w:history="1">
        <w:r w:rsidRPr="00B96BA7">
          <w:rPr>
            <w:rStyle w:val="Hyperlink"/>
            <w:noProof/>
          </w:rPr>
          <w:t>2.2.ii.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Vérification des instabilités élastiques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69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3" w:history="1">
        <w:r w:rsidRPr="00B96BA7">
          <w:rPr>
            <w:rStyle w:val="Hyperlink"/>
            <w:noProof/>
          </w:rPr>
          <w:t>2.2.ii.a.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 la longueur de flambement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82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4" w:history="1">
        <w:r w:rsidRPr="00B96BA7">
          <w:rPr>
            <w:rStyle w:val="Hyperlink"/>
            <w:noProof/>
          </w:rPr>
          <w:t>2.2.ii.b.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des imperfections géométriques et du moment du premier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4"/>
        <w:tabs>
          <w:tab w:val="left" w:pos="2369"/>
          <w:tab w:val="right" w:leader="dot" w:pos="9061"/>
        </w:tabs>
        <w:rPr>
          <w:rFonts w:ascii="Calibri" w:eastAsia="MS Mincho" w:hAnsi="Calibri"/>
          <w:noProof/>
          <w:sz w:val="22"/>
          <w:szCs w:val="22"/>
        </w:rPr>
      </w:pPr>
      <w:hyperlink w:anchor="_Toc408395715" w:history="1">
        <w:r w:rsidRPr="00B96BA7">
          <w:rPr>
            <w:rStyle w:val="Hyperlink"/>
            <w:noProof/>
          </w:rPr>
          <w:t>2.2.ii.c.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de l’influence des effets du second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1"/>
        <w:tabs>
          <w:tab w:val="left" w:pos="1200"/>
        </w:tabs>
        <w:rPr>
          <w:rFonts w:ascii="Calibri" w:eastAsia="MS Mincho" w:hAnsi="Calibri"/>
          <w:sz w:val="22"/>
          <w:szCs w:val="22"/>
        </w:rPr>
      </w:pPr>
      <w:hyperlink w:anchor="_Toc408395716" w:history="1">
        <w:r w:rsidRPr="00B96BA7">
          <w:rPr>
            <w:rStyle w:val="Hyperlink"/>
          </w:rPr>
          <w:t>3.</w:t>
        </w:r>
        <w:r>
          <w:rPr>
            <w:rFonts w:ascii="Calibri" w:eastAsia="MS Mincho" w:hAnsi="Calibri"/>
            <w:sz w:val="22"/>
            <w:szCs w:val="22"/>
          </w:rPr>
          <w:tab/>
        </w:r>
        <w:r w:rsidRPr="00B96BA7">
          <w:rPr>
            <w:rStyle w:val="Hyperlink"/>
          </w:rPr>
          <w:t>Vérifications ELS dans la poutre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_Toc408395716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17" w:history="1">
        <w:r w:rsidRPr="00B96BA7">
          <w:rPr>
            <w:rStyle w:val="Hyperlink"/>
            <w:noProof/>
          </w:rPr>
          <w:t>3.1.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Détermination du coefficient d’équivalence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18" w:history="1">
        <w:r w:rsidRPr="00B96BA7">
          <w:rPr>
            <w:rStyle w:val="Hyperlink"/>
            <w:noProof/>
          </w:rPr>
          <w:t>3.2.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Vérification des contraintes à l’ELS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19" w:history="1">
        <w:r w:rsidRPr="00B96BA7">
          <w:rPr>
            <w:rStyle w:val="Hyperlink"/>
            <w:noProof/>
          </w:rPr>
          <w:t>3.3.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Ouvertures des fissures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20" w:history="1">
        <w:r w:rsidRPr="00B96BA7">
          <w:rPr>
            <w:rStyle w:val="Hyperlink"/>
            <w:noProof/>
          </w:rPr>
          <w:t>3.4.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Flèche sous combinaison quasi-permanente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1"/>
        <w:tabs>
          <w:tab w:val="left" w:pos="1200"/>
        </w:tabs>
        <w:rPr>
          <w:rFonts w:ascii="Calibri" w:eastAsia="MS Mincho" w:hAnsi="Calibri"/>
          <w:sz w:val="22"/>
          <w:szCs w:val="22"/>
        </w:rPr>
      </w:pPr>
      <w:hyperlink w:anchor="_Toc408395721" w:history="1">
        <w:r w:rsidRPr="00B96BA7">
          <w:rPr>
            <w:rStyle w:val="Hyperlink"/>
          </w:rPr>
          <w:t>4.</w:t>
        </w:r>
        <w:r>
          <w:rPr>
            <w:rFonts w:ascii="Calibri" w:eastAsia="MS Mincho" w:hAnsi="Calibri"/>
            <w:sz w:val="22"/>
            <w:szCs w:val="22"/>
          </w:rPr>
          <w:tab/>
        </w:r>
        <w:r w:rsidRPr="00B96BA7">
          <w:rPr>
            <w:rStyle w:val="Hyperlink"/>
          </w:rPr>
          <w:t>Modèle bielle-tirant de la liaison poutre-poteau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_Toc408395721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22" w:history="1">
        <w:r w:rsidRPr="00B96BA7">
          <w:rPr>
            <w:rStyle w:val="Hyperlink"/>
            <w:noProof/>
          </w:rPr>
          <w:t>4.1.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Géométrie du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23" w:history="1">
        <w:r w:rsidRPr="00B96BA7">
          <w:rPr>
            <w:rStyle w:val="Hyperlink"/>
            <w:noProof/>
          </w:rPr>
          <w:t>4.2.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Efforts dans les bielles et tirants et contraintes dans les nœuds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2"/>
        <w:rPr>
          <w:rFonts w:ascii="Calibri" w:eastAsia="MS Mincho" w:hAnsi="Calibri"/>
          <w:noProof/>
          <w:sz w:val="22"/>
          <w:szCs w:val="22"/>
        </w:rPr>
      </w:pPr>
      <w:hyperlink w:anchor="_Toc408395724" w:history="1">
        <w:r w:rsidRPr="00B96BA7">
          <w:rPr>
            <w:rStyle w:val="Hyperlink"/>
            <w:noProof/>
          </w:rPr>
          <w:t>4.3.</w:t>
        </w:r>
        <w:r>
          <w:rPr>
            <w:rFonts w:ascii="Calibri" w:eastAsia="MS Mincho" w:hAnsi="Calibri"/>
            <w:noProof/>
            <w:sz w:val="22"/>
            <w:szCs w:val="22"/>
          </w:rPr>
          <w:tab/>
        </w:r>
        <w:r w:rsidRPr="00B96BA7">
          <w:rPr>
            <w:rStyle w:val="Hyperlink"/>
            <w:noProof/>
          </w:rPr>
          <w:t>Tirants secondaires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_Toc408395724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040" w:rsidRDefault="00357040">
      <w:pPr>
        <w:pStyle w:val="TOC1"/>
        <w:tabs>
          <w:tab w:val="left" w:pos="1200"/>
        </w:tabs>
        <w:rPr>
          <w:rFonts w:ascii="Calibri" w:eastAsia="MS Mincho" w:hAnsi="Calibri"/>
          <w:sz w:val="22"/>
          <w:szCs w:val="22"/>
        </w:rPr>
      </w:pPr>
      <w:hyperlink w:anchor="_Toc408395725" w:history="1">
        <w:r w:rsidRPr="00B96BA7">
          <w:rPr>
            <w:rStyle w:val="Hyperlink"/>
          </w:rPr>
          <w:t>5.</w:t>
        </w:r>
        <w:r>
          <w:rPr>
            <w:rFonts w:ascii="Calibri" w:eastAsia="MS Mincho" w:hAnsi="Calibri"/>
            <w:sz w:val="22"/>
            <w:szCs w:val="22"/>
          </w:rPr>
          <w:tab/>
        </w:r>
        <w:r w:rsidRPr="00B96BA7">
          <w:rPr>
            <w:rStyle w:val="Hyperlink"/>
          </w:rPr>
          <w:t>Ferraillages obtenus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_Toc408395725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57040" w:rsidRPr="00391B4D" w:rsidRDefault="00357040">
      <w:pPr>
        <w:spacing w:before="0" w:after="0" w:line="240" w:lineRule="auto"/>
        <w:ind w:firstLine="0"/>
        <w:jc w:val="left"/>
        <w:sectPr w:rsidR="00357040" w:rsidRPr="00391B4D" w:rsidSect="00CB48CF">
          <w:type w:val="oddPage"/>
          <w:pgSz w:w="11907" w:h="16840" w:code="9"/>
          <w:pgMar w:top="1418" w:right="1418" w:bottom="1418" w:left="1418" w:header="1134" w:footer="1134" w:gutter="0"/>
          <w:cols w:space="720"/>
          <w:noEndnote/>
          <w:docGrid w:linePitch="326"/>
        </w:sectPr>
      </w:pPr>
      <w:r w:rsidRPr="00391B4D">
        <w:fldChar w:fldCharType="end"/>
      </w:r>
    </w:p>
    <w:bookmarkEnd w:id="0"/>
    <w:p w:rsidR="00357040" w:rsidRDefault="00357040" w:rsidP="006B12EC">
      <w:pPr>
        <w:pStyle w:val="Heading1"/>
        <w:numPr>
          <w:ilvl w:val="0"/>
          <w:numId w:val="15"/>
        </w:numPr>
      </w:pPr>
      <w:r>
        <w:t>Conception des coques et toiles tendues</w:t>
      </w:r>
    </w:p>
    <w:p w:rsidR="00357040" w:rsidRDefault="00357040" w:rsidP="006B12EC">
      <w:pPr>
        <w:pStyle w:val="Heading2"/>
      </w:pPr>
      <w:r>
        <w:t>Équivalence tension-compression, intérêt de la méthode</w:t>
      </w:r>
    </w:p>
    <w:p w:rsidR="00357040" w:rsidRDefault="00357040" w:rsidP="006B12EC">
      <w:pPr>
        <w:pStyle w:val="Heading2"/>
      </w:pPr>
      <w:r>
        <w:t>Surfaces minimales, présentation, propriétés</w:t>
      </w:r>
    </w:p>
    <w:p w:rsidR="00357040" w:rsidRDefault="00357040" w:rsidP="006B12EC">
      <w:pPr>
        <w:pStyle w:val="ListePuce1"/>
      </w:pPr>
      <w:r>
        <w:t>État de contraintes uniforme</w:t>
      </w:r>
    </w:p>
    <w:p w:rsidR="00357040" w:rsidRDefault="00357040" w:rsidP="006B12EC">
      <w:pPr>
        <w:pStyle w:val="ListePuce1"/>
      </w:pPr>
      <w:r>
        <w:t>Courbure moyenne</w:t>
      </w:r>
    </w:p>
    <w:p w:rsidR="00357040" w:rsidRDefault="00357040" w:rsidP="006B12EC">
      <w:pPr>
        <w:pStyle w:val="ListePuce1"/>
      </w:pPr>
      <w:r>
        <w:t>Problème de bord type « bulle de savon »</w:t>
      </w:r>
    </w:p>
    <w:p w:rsidR="00357040" w:rsidRDefault="00357040" w:rsidP="006B12EC">
      <w:pPr>
        <w:pStyle w:val="Heading2"/>
      </w:pPr>
      <w:r>
        <w:t>Forces extérieures</w:t>
      </w:r>
    </w:p>
    <w:p w:rsidR="00357040" w:rsidRDefault="00357040" w:rsidP="006B12EC">
      <w:pPr>
        <w:pStyle w:val="ListePuce1"/>
      </w:pPr>
      <w:r>
        <w:t>Pression + Gravité</w:t>
      </w:r>
    </w:p>
    <w:p w:rsidR="00357040" w:rsidRDefault="00357040" w:rsidP="006B12EC">
      <w:pPr>
        <w:pStyle w:val="ListePuce1"/>
      </w:pPr>
      <w:r>
        <w:t>Câbles</w:t>
      </w:r>
    </w:p>
    <w:p w:rsidR="00357040" w:rsidRDefault="00357040" w:rsidP="006B12EC">
      <w:pPr>
        <w:pStyle w:val="Heading2"/>
      </w:pPr>
      <w:r>
        <w:t>Surfaces connues</w:t>
      </w:r>
    </w:p>
    <w:p w:rsidR="00357040" w:rsidRDefault="00357040" w:rsidP="00363D39">
      <w:pPr>
        <w:pStyle w:val="ListePuce1"/>
      </w:pPr>
      <w:r>
        <w:t>PH</w:t>
      </w:r>
    </w:p>
    <w:p w:rsidR="00357040" w:rsidRDefault="00357040" w:rsidP="00363D39">
      <w:pPr>
        <w:pStyle w:val="ListePuce1"/>
      </w:pPr>
      <w:r>
        <w:t>Caténoïde</w:t>
      </w:r>
    </w:p>
    <w:p w:rsidR="00357040" w:rsidRDefault="00357040" w:rsidP="00363D39">
      <w:pPr>
        <w:pStyle w:val="ListePuce1"/>
      </w:pPr>
      <w:r>
        <w:t>Schwartz</w:t>
      </w:r>
    </w:p>
    <w:p w:rsidR="00357040" w:rsidRDefault="00357040" w:rsidP="00363D39">
      <w:pPr>
        <w:pStyle w:val="ListePuce1"/>
      </w:pPr>
      <w:r>
        <w:t>Plat avec câbles</w:t>
      </w:r>
    </w:p>
    <w:p w:rsidR="00357040" w:rsidRDefault="00357040" w:rsidP="00363D39">
      <w:pPr>
        <w:pStyle w:val="ListePuce1"/>
      </w:pPr>
      <w:r>
        <w:t>Coussin gonflé</w:t>
      </w:r>
    </w:p>
    <w:p w:rsidR="00357040" w:rsidRDefault="00357040" w:rsidP="00363D39">
      <w:pPr>
        <w:pStyle w:val="ListePuce1"/>
      </w:pPr>
      <w:r>
        <w:t>Isler, Kapoor, ILEK, Mantra, Tanz-Brunnen</w:t>
      </w:r>
    </w:p>
    <w:p w:rsidR="00357040" w:rsidRDefault="00357040" w:rsidP="006B12EC">
      <w:pPr>
        <w:pStyle w:val="Heading1"/>
        <w:numPr>
          <w:ilvl w:val="0"/>
          <w:numId w:val="15"/>
        </w:numPr>
      </w:pPr>
      <w:r>
        <w:t>Recherche de surfaces à courbure constante</w:t>
      </w:r>
    </w:p>
    <w:p w:rsidR="00357040" w:rsidRDefault="00357040" w:rsidP="006B12EC">
      <w:pPr>
        <w:pStyle w:val="Heading2"/>
      </w:pPr>
      <w:r>
        <w:t>Notations</w:t>
      </w:r>
    </w:p>
    <w:p w:rsidR="00357040" w:rsidRDefault="00357040" w:rsidP="006B12EC">
      <w:pPr>
        <w:pStyle w:val="Heading2"/>
      </w:pPr>
      <w:r>
        <w:t>Hypothèses de base, justifications</w:t>
      </w:r>
    </w:p>
    <w:p w:rsidR="00357040" w:rsidRDefault="00357040" w:rsidP="006B12EC">
      <w:pPr>
        <w:pStyle w:val="Heading3"/>
      </w:pPr>
      <w:r>
        <w:t>État de contraintes</w:t>
      </w:r>
    </w:p>
    <w:p w:rsidR="00357040" w:rsidRDefault="00357040" w:rsidP="00363D39">
      <w:pPr>
        <w:pStyle w:val="ListePuce1"/>
      </w:pPr>
      <w:r>
        <w:t>Tension pure + isotrope</w:t>
      </w:r>
    </w:p>
    <w:p w:rsidR="00357040" w:rsidRDefault="00357040" w:rsidP="00363D39">
      <w:pPr>
        <w:pStyle w:val="ListePuce1"/>
      </w:pPr>
      <w:r>
        <w:t>Densité de contrainte</w:t>
      </w:r>
    </w:p>
    <w:p w:rsidR="00357040" w:rsidRDefault="00357040" w:rsidP="006B12EC">
      <w:pPr>
        <w:pStyle w:val="Heading3"/>
      </w:pPr>
      <w:r>
        <w:t>Discrétisation, maillage</w:t>
      </w:r>
    </w:p>
    <w:p w:rsidR="00357040" w:rsidRDefault="00357040" w:rsidP="00363D39">
      <w:pPr>
        <w:pStyle w:val="ListePuce1"/>
      </w:pPr>
      <w:r>
        <w:t>FEM masquée</w:t>
      </w:r>
    </w:p>
    <w:p w:rsidR="00357040" w:rsidRDefault="00357040" w:rsidP="00363D39">
      <w:pPr>
        <w:pStyle w:val="ListePuce1"/>
      </w:pPr>
      <w:r>
        <w:t>Tension uniforme vs. Taille différente des mailles</w:t>
      </w:r>
    </w:p>
    <w:p w:rsidR="00357040" w:rsidRDefault="00357040" w:rsidP="00363D39">
      <w:pPr>
        <w:pStyle w:val="ListePuce1"/>
      </w:pPr>
      <w:r>
        <w:t>Différentes formes possibles via qs(i)</w:t>
      </w:r>
    </w:p>
    <w:p w:rsidR="00357040" w:rsidRDefault="00357040" w:rsidP="006B12EC">
      <w:pPr>
        <w:pStyle w:val="Heading2"/>
      </w:pPr>
      <w:r>
        <w:t>Forces sur un élément de surface</w:t>
      </w:r>
      <w:r w:rsidRPr="006B12EC">
        <w:t xml:space="preserve"> </w:t>
      </w:r>
    </w:p>
    <w:p w:rsidR="00357040" w:rsidRDefault="00357040" w:rsidP="006B12EC">
      <w:pPr>
        <w:pStyle w:val="Heading2"/>
      </w:pPr>
      <w:r>
        <w:t>Équilibre d’un nœud dans le repère local</w:t>
      </w:r>
    </w:p>
    <w:p w:rsidR="00357040" w:rsidRDefault="00357040" w:rsidP="006B12EC">
      <w:pPr>
        <w:pStyle w:val="Heading2"/>
      </w:pPr>
      <w:r>
        <w:t>Équilibre d’un nœud dans le repère global</w:t>
      </w:r>
    </w:p>
    <w:p w:rsidR="00357040" w:rsidRDefault="00357040" w:rsidP="00A1722C">
      <w:pPr>
        <w:pStyle w:val="Heading1"/>
        <w:numPr>
          <w:ilvl w:val="0"/>
          <w:numId w:val="15"/>
        </w:numPr>
      </w:pPr>
      <w:r>
        <w:t>Résolution numérique, algorithme</w:t>
      </w:r>
    </w:p>
    <w:p w:rsidR="00357040" w:rsidRDefault="00357040" w:rsidP="00A1722C">
      <w:pPr>
        <w:pStyle w:val="Heading2"/>
      </w:pPr>
      <w:r>
        <w:t>Point fixe</w:t>
      </w:r>
    </w:p>
    <w:p w:rsidR="00357040" w:rsidRDefault="00357040" w:rsidP="00A1722C">
      <w:pPr>
        <w:pStyle w:val="Heading2"/>
      </w:pPr>
      <w:r>
        <w:t>Gradient</w:t>
      </w:r>
    </w:p>
    <w:p w:rsidR="00357040" w:rsidRDefault="00357040" w:rsidP="00363D39">
      <w:pPr>
        <w:pStyle w:val="ListePuce1"/>
      </w:pPr>
      <w:r>
        <w:t>Inversion de matrice</w:t>
      </w:r>
    </w:p>
    <w:p w:rsidR="00357040" w:rsidRDefault="00357040" w:rsidP="00363D39">
      <w:pPr>
        <w:pStyle w:val="ListePuce1"/>
      </w:pPr>
      <w:r>
        <w:t>Méthode de Newton ?</w:t>
      </w:r>
    </w:p>
    <w:p w:rsidR="00357040" w:rsidRDefault="00357040" w:rsidP="00363D39">
      <w:pPr>
        <w:pStyle w:val="ListePuce1"/>
      </w:pPr>
      <w:r>
        <w:t>Instable ? Vitesse d’approche</w:t>
      </w:r>
    </w:p>
    <w:p w:rsidR="00357040" w:rsidRDefault="00357040" w:rsidP="00A1722C">
      <w:pPr>
        <w:pStyle w:val="Heading2"/>
      </w:pPr>
      <w:r>
        <w:t>Convergence</w:t>
      </w:r>
    </w:p>
    <w:p w:rsidR="00357040" w:rsidRDefault="00357040" w:rsidP="00A1722C">
      <w:pPr>
        <w:pStyle w:val="Heading3"/>
      </w:pPr>
      <w:r>
        <w:t>Justification</w:t>
      </w:r>
    </w:p>
    <w:p w:rsidR="00357040" w:rsidRDefault="00357040" w:rsidP="00363D39">
      <w:pPr>
        <w:pStyle w:val="ListePuce1"/>
      </w:pPr>
      <w:r>
        <w:t>Lemme de Banach</w:t>
      </w:r>
    </w:p>
    <w:p w:rsidR="00357040" w:rsidRDefault="00357040" w:rsidP="00363D39">
      <w:pPr>
        <w:pStyle w:val="ListePuce1"/>
      </w:pPr>
      <w:r>
        <w:t>Dérivée partielle vs dérivée totale (article)</w:t>
      </w:r>
    </w:p>
    <w:p w:rsidR="00357040" w:rsidRDefault="00357040" w:rsidP="00A1722C">
      <w:pPr>
        <w:pStyle w:val="Heading3"/>
      </w:pPr>
      <w:r>
        <w:t>Critère d’arrêt</w:t>
      </w:r>
    </w:p>
    <w:p w:rsidR="00357040" w:rsidRDefault="00357040" w:rsidP="00363D39">
      <w:pPr>
        <w:pStyle w:val="ListePuce1"/>
      </w:pPr>
      <w:r>
        <w:t>Résidu forces vs déplacement</w:t>
      </w:r>
    </w:p>
    <w:p w:rsidR="00357040" w:rsidRDefault="00357040" w:rsidP="00363D39">
      <w:pPr>
        <w:pStyle w:val="ListePuce1"/>
      </w:pPr>
      <w:r>
        <w:t>Adimensionnement</w:t>
      </w:r>
    </w:p>
    <w:p w:rsidR="00357040" w:rsidRDefault="00357040" w:rsidP="00A1722C">
      <w:pPr>
        <w:pStyle w:val="Heading2"/>
      </w:pPr>
      <w:r>
        <w:t>Pseudo-inverse</w:t>
      </w:r>
      <w:r w:rsidRPr="00A1722C">
        <w:t xml:space="preserve"> </w:t>
      </w:r>
    </w:p>
    <w:p w:rsidR="00357040" w:rsidRDefault="00357040" w:rsidP="00A1722C">
      <w:pPr>
        <w:pStyle w:val="Heading2"/>
      </w:pPr>
      <w:r>
        <w:t>Remise à jour qs</w:t>
      </w:r>
    </w:p>
    <w:p w:rsidR="00357040" w:rsidRDefault="00357040" w:rsidP="00363D39">
      <w:pPr>
        <w:pStyle w:val="ListePuce1"/>
      </w:pPr>
      <w:r>
        <w:t>Équilibre des tensions</w:t>
      </w:r>
    </w:p>
    <w:p w:rsidR="00357040" w:rsidRDefault="00357040" w:rsidP="00A1722C">
      <w:pPr>
        <w:pStyle w:val="Heading2"/>
      </w:pPr>
      <w:r>
        <w:t>Implémentation</w:t>
      </w:r>
    </w:p>
    <w:p w:rsidR="00357040" w:rsidRDefault="00357040" w:rsidP="00A1722C">
      <w:pPr>
        <w:pStyle w:val="Heading3"/>
      </w:pPr>
      <w:r>
        <w:t>Boucles</w:t>
      </w:r>
    </w:p>
    <w:p w:rsidR="00357040" w:rsidRDefault="00357040" w:rsidP="00363D39">
      <w:pPr>
        <w:pStyle w:val="ListePuce1"/>
      </w:pPr>
      <w:r>
        <w:t>Nœuds</w:t>
      </w:r>
    </w:p>
    <w:p w:rsidR="00357040" w:rsidRDefault="00357040" w:rsidP="00363D39">
      <w:pPr>
        <w:pStyle w:val="ListePuce1"/>
      </w:pPr>
      <w:r>
        <w:t>Itérations positions</w:t>
      </w:r>
    </w:p>
    <w:p w:rsidR="00357040" w:rsidRDefault="00357040" w:rsidP="00363D39">
      <w:pPr>
        <w:pStyle w:val="ListePuce1"/>
      </w:pPr>
      <w:r>
        <w:t>Itérations qs</w:t>
      </w:r>
    </w:p>
    <w:p w:rsidR="00357040" w:rsidRDefault="00357040" w:rsidP="00A1722C">
      <w:pPr>
        <w:pStyle w:val="Heading3"/>
      </w:pPr>
      <w:r>
        <w:t>Erreur numérique</w:t>
      </w:r>
    </w:p>
    <w:p w:rsidR="00357040" w:rsidRDefault="00357040" w:rsidP="00A1722C">
      <w:pPr>
        <w:pStyle w:val="Heading1"/>
        <w:numPr>
          <w:ilvl w:val="0"/>
          <w:numId w:val="15"/>
        </w:numPr>
        <w:pBdr>
          <w:bottom w:val="single" w:sz="4" w:space="0" w:color="auto"/>
        </w:pBdr>
      </w:pPr>
      <w:r>
        <w:t>Forces extérieures</w:t>
      </w:r>
    </w:p>
    <w:p w:rsidR="00357040" w:rsidRDefault="00357040" w:rsidP="00A1722C">
      <w:pPr>
        <w:pStyle w:val="Heading2"/>
      </w:pPr>
      <w:r>
        <w:t>Câbles</w:t>
      </w:r>
    </w:p>
    <w:p w:rsidR="00357040" w:rsidRDefault="00357040" w:rsidP="00363D39">
      <w:pPr>
        <w:pStyle w:val="ListePuce1"/>
      </w:pPr>
      <w:r>
        <w:t>Intérêt : poutres de rive, fixation toiles</w:t>
      </w:r>
    </w:p>
    <w:p w:rsidR="00357040" w:rsidRDefault="00357040" w:rsidP="00363D39">
      <w:pPr>
        <w:pStyle w:val="ListePuce1"/>
      </w:pPr>
      <w:r>
        <w:t>Force, équilibre repère local, équilibre repère global</w:t>
      </w:r>
    </w:p>
    <w:p w:rsidR="00357040" w:rsidRDefault="00357040" w:rsidP="00363D39">
      <w:pPr>
        <w:pStyle w:val="ListePuce1"/>
      </w:pPr>
      <w:r>
        <w:t>Algo point fixe</w:t>
      </w:r>
    </w:p>
    <w:p w:rsidR="00357040" w:rsidRDefault="00357040" w:rsidP="00A1722C">
      <w:pPr>
        <w:pStyle w:val="Heading2"/>
      </w:pPr>
      <w:r>
        <w:t>Pression : idem</w:t>
      </w:r>
    </w:p>
    <w:p w:rsidR="00357040" w:rsidRDefault="00357040" w:rsidP="00A1722C">
      <w:pPr>
        <w:pStyle w:val="Heading2"/>
      </w:pPr>
      <w:r>
        <w:t>Gravité : idem</w:t>
      </w:r>
    </w:p>
    <w:p w:rsidR="00357040" w:rsidRDefault="00357040" w:rsidP="00A1722C">
      <w:pPr>
        <w:pStyle w:val="Heading1"/>
        <w:numPr>
          <w:ilvl w:val="0"/>
          <w:numId w:val="15"/>
        </w:numPr>
        <w:pBdr>
          <w:bottom w:val="single" w:sz="4" w:space="0" w:color="auto"/>
        </w:pBdr>
      </w:pPr>
      <w:r>
        <w:t>Grasshopper</w:t>
      </w:r>
    </w:p>
    <w:p w:rsidR="00357040" w:rsidRDefault="00357040" w:rsidP="00A1722C">
      <w:pPr>
        <w:pStyle w:val="Heading2"/>
      </w:pPr>
      <w:r>
        <w:t>Images, utilisation générale</w:t>
      </w:r>
    </w:p>
    <w:p w:rsidR="00357040" w:rsidRDefault="00357040" w:rsidP="00A1722C">
      <w:pPr>
        <w:pStyle w:val="ListePuce1"/>
      </w:pPr>
      <w:r>
        <w:t>Wrappers</w:t>
      </w:r>
    </w:p>
    <w:p w:rsidR="00357040" w:rsidRDefault="00357040" w:rsidP="00A1722C">
      <w:pPr>
        <w:pStyle w:val="ListePuce1"/>
      </w:pPr>
      <w:r>
        <w:t>PH</w:t>
      </w:r>
    </w:p>
    <w:p w:rsidR="00357040" w:rsidRDefault="00357040" w:rsidP="00A1722C">
      <w:pPr>
        <w:pStyle w:val="ListePuce1"/>
      </w:pPr>
      <w:r>
        <w:t>Itérations</w:t>
      </w:r>
    </w:p>
    <w:p w:rsidR="00357040" w:rsidRDefault="00357040" w:rsidP="00A1722C">
      <w:pPr>
        <w:pStyle w:val="ListePuce1"/>
      </w:pPr>
      <w:r>
        <w:t>Vitesse</w:t>
      </w:r>
    </w:p>
    <w:p w:rsidR="00357040" w:rsidRPr="00A1722C" w:rsidRDefault="00357040" w:rsidP="00A1722C">
      <w:pPr>
        <w:pStyle w:val="ListePuce1"/>
      </w:pPr>
      <w:r>
        <w:t>Type de maillage admissible</w:t>
      </w:r>
    </w:p>
    <w:sectPr w:rsidR="00357040" w:rsidRPr="00A1722C" w:rsidSect="00CB48CF">
      <w:type w:val="oddPage"/>
      <w:pgSz w:w="11907" w:h="16840" w:code="9"/>
      <w:pgMar w:top="1418" w:right="1418" w:bottom="1418" w:left="1418" w:header="1134" w:footer="1134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040" w:rsidRDefault="00357040" w:rsidP="00545087">
      <w:r>
        <w:separator/>
      </w:r>
    </w:p>
  </w:endnote>
  <w:endnote w:type="continuationSeparator" w:id="0">
    <w:p w:rsidR="00357040" w:rsidRDefault="00357040" w:rsidP="00545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00000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Segoe U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040" w:rsidRDefault="00357040" w:rsidP="00545087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040" w:rsidRDefault="00357040" w:rsidP="00545087">
      <w:r>
        <w:separator/>
      </w:r>
    </w:p>
  </w:footnote>
  <w:footnote w:type="continuationSeparator" w:id="0">
    <w:p w:rsidR="00357040" w:rsidRDefault="00357040" w:rsidP="00545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0CD0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E7211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57CAF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CB87F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61C46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86920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3093E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1CF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6AA7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4DCD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92D57"/>
    <w:multiLevelType w:val="singleLevel"/>
    <w:tmpl w:val="F4D2BF86"/>
    <w:lvl w:ilvl="0">
      <w:start w:val="1"/>
      <w:numFmt w:val="bullet"/>
      <w:pStyle w:val="Lis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DE5685"/>
    <w:multiLevelType w:val="hybridMultilevel"/>
    <w:tmpl w:val="DECAA762"/>
    <w:lvl w:ilvl="0" w:tplc="EA9C13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A77E9"/>
    <w:multiLevelType w:val="multilevel"/>
    <w:tmpl w:val="47585498"/>
    <w:styleLink w:val="Numbering"/>
    <w:lvl w:ilvl="0">
      <w:start w:val="1"/>
      <w:numFmt w:val="decimal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cs="Times New Roman" w:hint="default"/>
        <w:b/>
      </w:rPr>
    </w:lvl>
    <w:lvl w:ilvl="2">
      <w:start w:val="1"/>
      <w:numFmt w:val="lowerRoman"/>
      <w:lvlText w:val="%1.%2.%3."/>
      <w:lvlJc w:val="left"/>
      <w:pPr>
        <w:ind w:left="1418" w:hanging="709"/>
      </w:pPr>
      <w:rPr>
        <w:rFonts w:cs="Times New Roman" w:hint="default"/>
      </w:rPr>
    </w:lvl>
    <w:lvl w:ilvl="3">
      <w:start w:val="1"/>
      <w:numFmt w:val="lowerLetter"/>
      <w:lvlText w:val="%1.%2.%3.%4."/>
      <w:lvlJc w:val="left"/>
      <w:pPr>
        <w:ind w:left="1418" w:hanging="709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418" w:hanging="709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1418" w:hanging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418" w:hanging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18" w:hanging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1418" w:hanging="709"/>
      </w:pPr>
      <w:rPr>
        <w:rFonts w:cs="Times New Roman" w:hint="default"/>
      </w:rPr>
    </w:lvl>
  </w:abstractNum>
  <w:abstractNum w:abstractNumId="13">
    <w:nsid w:val="36454540"/>
    <w:multiLevelType w:val="singleLevel"/>
    <w:tmpl w:val="EE000FB8"/>
    <w:lvl w:ilvl="0">
      <w:start w:val="1"/>
      <w:numFmt w:val="decimal"/>
      <w:pStyle w:val="ListeNum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46F72747"/>
    <w:multiLevelType w:val="singleLevel"/>
    <w:tmpl w:val="BBEE46DE"/>
    <w:lvl w:ilvl="0">
      <w:start w:val="1"/>
      <w:numFmt w:val="decimal"/>
      <w:pStyle w:val="ListeNum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A1E6AFD"/>
    <w:multiLevelType w:val="hybridMultilevel"/>
    <w:tmpl w:val="C9EC0DA0"/>
    <w:lvl w:ilvl="0" w:tplc="0386745E">
      <w:numFmt w:val="bullet"/>
      <w:pStyle w:val="NoSpacing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72339DA"/>
    <w:multiLevelType w:val="multilevel"/>
    <w:tmpl w:val="47585498"/>
    <w:numStyleLink w:val="Numbering"/>
  </w:abstractNum>
  <w:abstractNum w:abstractNumId="17">
    <w:nsid w:val="7C192870"/>
    <w:multiLevelType w:val="singleLevel"/>
    <w:tmpl w:val="639E3412"/>
    <w:lvl w:ilvl="0">
      <w:start w:val="1"/>
      <w:numFmt w:val="bullet"/>
      <w:pStyle w:val="ListePuce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4"/>
  </w:num>
  <w:num w:numId="13">
    <w:abstractNumId w:val="13"/>
  </w:num>
  <w:num w:numId="14">
    <w:abstractNumId w:val="10"/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18" w:hanging="709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709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709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1.%2.%3.%4.%5."/>
        <w:lvlJc w:val="left"/>
        <w:pPr>
          <w:ind w:left="1418" w:hanging="709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418" w:hanging="709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18" w:hanging="709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418" w:hanging="709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418" w:hanging="709"/>
        </w:pPr>
        <w:rPr>
          <w:rFonts w:cs="Times New Roman" w:hint="default"/>
        </w:rPr>
      </w:lvl>
    </w:lvlOverride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5"/>
  </w:num>
  <w:num w:numId="28">
    <w:abstractNumId w:val="12"/>
  </w:num>
  <w:num w:numId="29">
    <w:abstractNumId w:val="16"/>
    <w:lvlOverride w:ilvl="0">
      <w:lvl w:ilvl="0">
        <w:start w:val="1"/>
        <w:numFmt w:val="decimal"/>
        <w:lvlText w:val="%1."/>
        <w:lvlJc w:val="left"/>
        <w:pPr>
          <w:ind w:left="709" w:hanging="709"/>
        </w:pPr>
        <w:rPr>
          <w:rFonts w:cs="Times New Roman"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18" w:hanging="709"/>
        </w:pPr>
        <w:rPr>
          <w:rFonts w:cs="Times New Roman" w:hint="default"/>
          <w:b/>
        </w:rPr>
      </w:lvl>
    </w:lvlOverride>
    <w:lvlOverride w:ilvl="2">
      <w:lvl w:ilvl="2">
        <w:start w:val="1"/>
        <w:numFmt w:val="lowerRoman"/>
        <w:lvlText w:val="%1.%2.%3."/>
        <w:lvlJc w:val="left"/>
        <w:pPr>
          <w:ind w:left="1418" w:hanging="709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3">
      <w:lvl w:ilvl="3">
        <w:start w:val="1"/>
        <w:numFmt w:val="lowerLetter"/>
        <w:lvlText w:val="%1.%2.%3.%4."/>
        <w:lvlJc w:val="left"/>
        <w:pPr>
          <w:ind w:left="1418" w:hanging="709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18" w:hanging="709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418" w:hanging="709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418" w:hanging="709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418" w:hanging="709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1418" w:hanging="709"/>
        </w:pPr>
        <w:rPr>
          <w:rFonts w:cs="Times New Roman" w:hint="default"/>
        </w:rPr>
      </w:lvl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22B1"/>
    <w:rsid w:val="00022D18"/>
    <w:rsid w:val="0002394F"/>
    <w:rsid w:val="000250A6"/>
    <w:rsid w:val="00027B53"/>
    <w:rsid w:val="00027BA5"/>
    <w:rsid w:val="000415B2"/>
    <w:rsid w:val="000439E9"/>
    <w:rsid w:val="00056682"/>
    <w:rsid w:val="00056E29"/>
    <w:rsid w:val="00073CFD"/>
    <w:rsid w:val="00082296"/>
    <w:rsid w:val="00082B6D"/>
    <w:rsid w:val="00085EC5"/>
    <w:rsid w:val="00087932"/>
    <w:rsid w:val="00090A50"/>
    <w:rsid w:val="00091CCF"/>
    <w:rsid w:val="00093BA4"/>
    <w:rsid w:val="00097267"/>
    <w:rsid w:val="000A3C01"/>
    <w:rsid w:val="000A73ED"/>
    <w:rsid w:val="000C460C"/>
    <w:rsid w:val="000D1AD0"/>
    <w:rsid w:val="000D6128"/>
    <w:rsid w:val="000E6ABE"/>
    <w:rsid w:val="001058B5"/>
    <w:rsid w:val="00113452"/>
    <w:rsid w:val="00147666"/>
    <w:rsid w:val="00160520"/>
    <w:rsid w:val="001635BD"/>
    <w:rsid w:val="001640CE"/>
    <w:rsid w:val="00171803"/>
    <w:rsid w:val="00173041"/>
    <w:rsid w:val="001821B3"/>
    <w:rsid w:val="00194869"/>
    <w:rsid w:val="0019523E"/>
    <w:rsid w:val="001B24EA"/>
    <w:rsid w:val="001B3ED9"/>
    <w:rsid w:val="001B4F2B"/>
    <w:rsid w:val="001B75D2"/>
    <w:rsid w:val="001D162E"/>
    <w:rsid w:val="001D25F1"/>
    <w:rsid w:val="001D270C"/>
    <w:rsid w:val="001E13E2"/>
    <w:rsid w:val="001E59E3"/>
    <w:rsid w:val="001F2CB7"/>
    <w:rsid w:val="001F79DE"/>
    <w:rsid w:val="00207494"/>
    <w:rsid w:val="00214D8C"/>
    <w:rsid w:val="00215766"/>
    <w:rsid w:val="00220CB5"/>
    <w:rsid w:val="00221CE8"/>
    <w:rsid w:val="00222DF3"/>
    <w:rsid w:val="0022346D"/>
    <w:rsid w:val="0022733B"/>
    <w:rsid w:val="002274BF"/>
    <w:rsid w:val="00235C8A"/>
    <w:rsid w:val="002365A0"/>
    <w:rsid w:val="00242CB6"/>
    <w:rsid w:val="00245F22"/>
    <w:rsid w:val="00246C5C"/>
    <w:rsid w:val="00253926"/>
    <w:rsid w:val="002540AB"/>
    <w:rsid w:val="0026019D"/>
    <w:rsid w:val="002605FA"/>
    <w:rsid w:val="00265D66"/>
    <w:rsid w:val="002802AE"/>
    <w:rsid w:val="0028574F"/>
    <w:rsid w:val="00287515"/>
    <w:rsid w:val="00293526"/>
    <w:rsid w:val="002A16D4"/>
    <w:rsid w:val="002B0DE8"/>
    <w:rsid w:val="002B3C92"/>
    <w:rsid w:val="002C0592"/>
    <w:rsid w:val="002C2EC3"/>
    <w:rsid w:val="002E4444"/>
    <w:rsid w:val="002E53DF"/>
    <w:rsid w:val="002E55A3"/>
    <w:rsid w:val="003068CD"/>
    <w:rsid w:val="00312957"/>
    <w:rsid w:val="0034431E"/>
    <w:rsid w:val="00344424"/>
    <w:rsid w:val="00357040"/>
    <w:rsid w:val="00363D39"/>
    <w:rsid w:val="003730D6"/>
    <w:rsid w:val="00381883"/>
    <w:rsid w:val="00383DBB"/>
    <w:rsid w:val="003910CA"/>
    <w:rsid w:val="00391B4D"/>
    <w:rsid w:val="00392F71"/>
    <w:rsid w:val="003A1B49"/>
    <w:rsid w:val="003B5163"/>
    <w:rsid w:val="003C1E8D"/>
    <w:rsid w:val="003D67E1"/>
    <w:rsid w:val="003E6647"/>
    <w:rsid w:val="003E6ED3"/>
    <w:rsid w:val="003F7367"/>
    <w:rsid w:val="003F748F"/>
    <w:rsid w:val="004058A1"/>
    <w:rsid w:val="00426178"/>
    <w:rsid w:val="004266F3"/>
    <w:rsid w:val="00482660"/>
    <w:rsid w:val="004A64CA"/>
    <w:rsid w:val="004B7E10"/>
    <w:rsid w:val="004C3082"/>
    <w:rsid w:val="004C5274"/>
    <w:rsid w:val="004D2B85"/>
    <w:rsid w:val="004E2F75"/>
    <w:rsid w:val="004E4432"/>
    <w:rsid w:val="004E798C"/>
    <w:rsid w:val="004F4D7F"/>
    <w:rsid w:val="004F67CC"/>
    <w:rsid w:val="00511164"/>
    <w:rsid w:val="00534BAC"/>
    <w:rsid w:val="005358DC"/>
    <w:rsid w:val="00545087"/>
    <w:rsid w:val="00545583"/>
    <w:rsid w:val="00550789"/>
    <w:rsid w:val="00551985"/>
    <w:rsid w:val="00563E34"/>
    <w:rsid w:val="00566E04"/>
    <w:rsid w:val="00572037"/>
    <w:rsid w:val="0057261C"/>
    <w:rsid w:val="0058719A"/>
    <w:rsid w:val="005B0EEC"/>
    <w:rsid w:val="005B2CDA"/>
    <w:rsid w:val="005B661A"/>
    <w:rsid w:val="005B6871"/>
    <w:rsid w:val="005C0D9F"/>
    <w:rsid w:val="005D5243"/>
    <w:rsid w:val="005F2A2D"/>
    <w:rsid w:val="005F5450"/>
    <w:rsid w:val="005F5C7E"/>
    <w:rsid w:val="005F6709"/>
    <w:rsid w:val="006027FF"/>
    <w:rsid w:val="00603F07"/>
    <w:rsid w:val="00604E3A"/>
    <w:rsid w:val="00632C77"/>
    <w:rsid w:val="00643187"/>
    <w:rsid w:val="0064679E"/>
    <w:rsid w:val="00646EB4"/>
    <w:rsid w:val="00652B03"/>
    <w:rsid w:val="00655CD5"/>
    <w:rsid w:val="00666E62"/>
    <w:rsid w:val="00670DEA"/>
    <w:rsid w:val="00672831"/>
    <w:rsid w:val="00677C72"/>
    <w:rsid w:val="0069178B"/>
    <w:rsid w:val="006A19FB"/>
    <w:rsid w:val="006A57D4"/>
    <w:rsid w:val="006A690A"/>
    <w:rsid w:val="006A7B5C"/>
    <w:rsid w:val="006B12EC"/>
    <w:rsid w:val="006B1C9C"/>
    <w:rsid w:val="006B7A92"/>
    <w:rsid w:val="006C2FF7"/>
    <w:rsid w:val="006C6292"/>
    <w:rsid w:val="006C74B5"/>
    <w:rsid w:val="006D0576"/>
    <w:rsid w:val="006D2F82"/>
    <w:rsid w:val="006D4DF4"/>
    <w:rsid w:val="006E6039"/>
    <w:rsid w:val="00776988"/>
    <w:rsid w:val="007A26F8"/>
    <w:rsid w:val="007A4A71"/>
    <w:rsid w:val="007B1FC0"/>
    <w:rsid w:val="007B5FD3"/>
    <w:rsid w:val="007B7CC8"/>
    <w:rsid w:val="007C58E6"/>
    <w:rsid w:val="007C6A61"/>
    <w:rsid w:val="007F1AD0"/>
    <w:rsid w:val="00810ABD"/>
    <w:rsid w:val="00813110"/>
    <w:rsid w:val="00813EF2"/>
    <w:rsid w:val="00814169"/>
    <w:rsid w:val="0082136F"/>
    <w:rsid w:val="00821E04"/>
    <w:rsid w:val="00833447"/>
    <w:rsid w:val="00857BAA"/>
    <w:rsid w:val="00861001"/>
    <w:rsid w:val="00894653"/>
    <w:rsid w:val="008950A0"/>
    <w:rsid w:val="008A23B5"/>
    <w:rsid w:val="008A2A57"/>
    <w:rsid w:val="008C510D"/>
    <w:rsid w:val="008C64F3"/>
    <w:rsid w:val="008E3B3D"/>
    <w:rsid w:val="008F44AA"/>
    <w:rsid w:val="009027BB"/>
    <w:rsid w:val="009109DD"/>
    <w:rsid w:val="00911F76"/>
    <w:rsid w:val="00913546"/>
    <w:rsid w:val="00914B3C"/>
    <w:rsid w:val="0093252D"/>
    <w:rsid w:val="009358D2"/>
    <w:rsid w:val="0095127D"/>
    <w:rsid w:val="00955634"/>
    <w:rsid w:val="00974513"/>
    <w:rsid w:val="009801F6"/>
    <w:rsid w:val="00987A7B"/>
    <w:rsid w:val="009915C3"/>
    <w:rsid w:val="0099236A"/>
    <w:rsid w:val="009A22B1"/>
    <w:rsid w:val="009A37FC"/>
    <w:rsid w:val="009C56D2"/>
    <w:rsid w:val="009D44F0"/>
    <w:rsid w:val="009D5D74"/>
    <w:rsid w:val="009E5089"/>
    <w:rsid w:val="009F553C"/>
    <w:rsid w:val="009F7475"/>
    <w:rsid w:val="00A1722C"/>
    <w:rsid w:val="00A2654C"/>
    <w:rsid w:val="00A34ECB"/>
    <w:rsid w:val="00A3629B"/>
    <w:rsid w:val="00A50BF0"/>
    <w:rsid w:val="00A54482"/>
    <w:rsid w:val="00A705D8"/>
    <w:rsid w:val="00A74FED"/>
    <w:rsid w:val="00A752C8"/>
    <w:rsid w:val="00A8028F"/>
    <w:rsid w:val="00A87EC0"/>
    <w:rsid w:val="00A95C47"/>
    <w:rsid w:val="00AA33D3"/>
    <w:rsid w:val="00AB1895"/>
    <w:rsid w:val="00AB2030"/>
    <w:rsid w:val="00AB76BC"/>
    <w:rsid w:val="00AF2688"/>
    <w:rsid w:val="00AF7410"/>
    <w:rsid w:val="00B13E2E"/>
    <w:rsid w:val="00B16B4A"/>
    <w:rsid w:val="00B2656E"/>
    <w:rsid w:val="00B3622F"/>
    <w:rsid w:val="00B452D5"/>
    <w:rsid w:val="00B53972"/>
    <w:rsid w:val="00B57558"/>
    <w:rsid w:val="00B61DE3"/>
    <w:rsid w:val="00B719A7"/>
    <w:rsid w:val="00B920CE"/>
    <w:rsid w:val="00B96BA7"/>
    <w:rsid w:val="00BA4638"/>
    <w:rsid w:val="00BA55D9"/>
    <w:rsid w:val="00BB040A"/>
    <w:rsid w:val="00BB501D"/>
    <w:rsid w:val="00BB5C9D"/>
    <w:rsid w:val="00BC2106"/>
    <w:rsid w:val="00BD0D47"/>
    <w:rsid w:val="00BD5C6A"/>
    <w:rsid w:val="00BD6402"/>
    <w:rsid w:val="00BE1E49"/>
    <w:rsid w:val="00BF0A70"/>
    <w:rsid w:val="00BF0F1E"/>
    <w:rsid w:val="00BF3760"/>
    <w:rsid w:val="00BF5074"/>
    <w:rsid w:val="00C0308B"/>
    <w:rsid w:val="00C04858"/>
    <w:rsid w:val="00C17462"/>
    <w:rsid w:val="00C23BEF"/>
    <w:rsid w:val="00C67AB8"/>
    <w:rsid w:val="00C72BFB"/>
    <w:rsid w:val="00C839B2"/>
    <w:rsid w:val="00CA5A57"/>
    <w:rsid w:val="00CA672B"/>
    <w:rsid w:val="00CA6CB9"/>
    <w:rsid w:val="00CB1129"/>
    <w:rsid w:val="00CB48CF"/>
    <w:rsid w:val="00CC3994"/>
    <w:rsid w:val="00CD267C"/>
    <w:rsid w:val="00CD4A1E"/>
    <w:rsid w:val="00CF420B"/>
    <w:rsid w:val="00CF43D9"/>
    <w:rsid w:val="00CF4653"/>
    <w:rsid w:val="00D0207D"/>
    <w:rsid w:val="00D21EA3"/>
    <w:rsid w:val="00D36BF1"/>
    <w:rsid w:val="00D36D67"/>
    <w:rsid w:val="00D40C9A"/>
    <w:rsid w:val="00D46F7E"/>
    <w:rsid w:val="00D55213"/>
    <w:rsid w:val="00D571C2"/>
    <w:rsid w:val="00D706B6"/>
    <w:rsid w:val="00D84B11"/>
    <w:rsid w:val="00D871E4"/>
    <w:rsid w:val="00D904C9"/>
    <w:rsid w:val="00D934F8"/>
    <w:rsid w:val="00DC3A19"/>
    <w:rsid w:val="00DC5AE4"/>
    <w:rsid w:val="00DC63E2"/>
    <w:rsid w:val="00DD60F9"/>
    <w:rsid w:val="00DE7323"/>
    <w:rsid w:val="00DE7AB3"/>
    <w:rsid w:val="00DF140D"/>
    <w:rsid w:val="00DF360C"/>
    <w:rsid w:val="00DF51D6"/>
    <w:rsid w:val="00DF5743"/>
    <w:rsid w:val="00DF7A26"/>
    <w:rsid w:val="00E0025B"/>
    <w:rsid w:val="00E021B2"/>
    <w:rsid w:val="00E021FE"/>
    <w:rsid w:val="00E06431"/>
    <w:rsid w:val="00E23EF4"/>
    <w:rsid w:val="00E25067"/>
    <w:rsid w:val="00E30C6D"/>
    <w:rsid w:val="00E72ABC"/>
    <w:rsid w:val="00E74F31"/>
    <w:rsid w:val="00E753E8"/>
    <w:rsid w:val="00E8324A"/>
    <w:rsid w:val="00E93FFA"/>
    <w:rsid w:val="00EA5D73"/>
    <w:rsid w:val="00EB42D4"/>
    <w:rsid w:val="00EC1A76"/>
    <w:rsid w:val="00EC2493"/>
    <w:rsid w:val="00EC3781"/>
    <w:rsid w:val="00F02A2E"/>
    <w:rsid w:val="00F053FC"/>
    <w:rsid w:val="00F06204"/>
    <w:rsid w:val="00F07A7E"/>
    <w:rsid w:val="00F1045B"/>
    <w:rsid w:val="00F12651"/>
    <w:rsid w:val="00F13F8B"/>
    <w:rsid w:val="00F27F30"/>
    <w:rsid w:val="00F325E1"/>
    <w:rsid w:val="00F43C90"/>
    <w:rsid w:val="00F448DD"/>
    <w:rsid w:val="00F613E5"/>
    <w:rsid w:val="00F72008"/>
    <w:rsid w:val="00F725E5"/>
    <w:rsid w:val="00F83F29"/>
    <w:rsid w:val="00F95FD9"/>
    <w:rsid w:val="00F96B96"/>
    <w:rsid w:val="00FA35BE"/>
    <w:rsid w:val="00FB00DD"/>
    <w:rsid w:val="00FB69C4"/>
    <w:rsid w:val="00FB7298"/>
    <w:rsid w:val="00FC2E6C"/>
    <w:rsid w:val="00FD055B"/>
    <w:rsid w:val="00FD2699"/>
    <w:rsid w:val="00FD4875"/>
    <w:rsid w:val="00FD57F1"/>
    <w:rsid w:val="00FE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uiPriority="35" w:qFormat="1"/>
    <w:lsdException w:name="table of figures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5087"/>
    <w:pPr>
      <w:spacing w:before="240" w:after="240" w:line="276" w:lineRule="auto"/>
      <w:ind w:firstLine="709"/>
      <w:jc w:val="both"/>
    </w:pPr>
    <w:rPr>
      <w:sz w:val="24"/>
      <w:szCs w:val="20"/>
    </w:rPr>
  </w:style>
  <w:style w:type="paragraph" w:styleId="Heading1">
    <w:name w:val="heading 1"/>
    <w:basedOn w:val="Normal"/>
    <w:next w:val="Texte"/>
    <w:link w:val="Heading1Char"/>
    <w:uiPriority w:val="99"/>
    <w:qFormat/>
    <w:rsid w:val="001E59E3"/>
    <w:pPr>
      <w:keepNext/>
      <w:pageBreakBefore/>
      <w:numPr>
        <w:numId w:val="29"/>
      </w:numPr>
      <w:pBdr>
        <w:bottom w:val="single" w:sz="4" w:space="1" w:color="auto"/>
      </w:pBdr>
      <w:spacing w:after="480" w:line="240" w:lineRule="auto"/>
      <w:jc w:val="left"/>
      <w:outlineLvl w:val="0"/>
    </w:pPr>
    <w:rPr>
      <w:kern w:val="28"/>
      <w:sz w:val="36"/>
    </w:rPr>
  </w:style>
  <w:style w:type="paragraph" w:styleId="Heading2">
    <w:name w:val="heading 2"/>
    <w:basedOn w:val="Normal"/>
    <w:next w:val="Texte"/>
    <w:link w:val="Heading2Char"/>
    <w:uiPriority w:val="99"/>
    <w:qFormat/>
    <w:rsid w:val="00AB2030"/>
    <w:pPr>
      <w:keepNext/>
      <w:numPr>
        <w:ilvl w:val="1"/>
        <w:numId w:val="29"/>
      </w:numPr>
      <w:spacing w:before="600" w:after="420" w:line="24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1803"/>
    <w:pPr>
      <w:keepNext/>
      <w:numPr>
        <w:ilvl w:val="2"/>
        <w:numId w:val="29"/>
      </w:numPr>
      <w:spacing w:after="60" w:line="240" w:lineRule="auto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2654C"/>
    <w:pPr>
      <w:keepNext/>
      <w:numPr>
        <w:ilvl w:val="3"/>
        <w:numId w:val="19"/>
      </w:numPr>
      <w:tabs>
        <w:tab w:val="clear" w:pos="1209"/>
      </w:tabs>
      <w:spacing w:after="60" w:line="240" w:lineRule="auto"/>
      <w:ind w:left="2127" w:hanging="1418"/>
      <w:outlineLvl w:val="3"/>
    </w:pPr>
    <w:rPr>
      <w:b/>
    </w:rPr>
  </w:style>
  <w:style w:type="paragraph" w:styleId="Heading5">
    <w:name w:val="heading 5"/>
    <w:basedOn w:val="Normal"/>
    <w:next w:val="Texte"/>
    <w:link w:val="Heading5Char"/>
    <w:uiPriority w:val="99"/>
    <w:qFormat/>
    <w:rsid w:val="008F44AA"/>
    <w:pPr>
      <w:numPr>
        <w:ilvl w:val="4"/>
        <w:numId w:val="19"/>
      </w:numPr>
      <w:tabs>
        <w:tab w:val="clear" w:pos="1209"/>
      </w:tabs>
      <w:spacing w:after="60" w:line="240" w:lineRule="auto"/>
      <w:ind w:left="1418" w:hanging="709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1803"/>
    <w:pPr>
      <w:spacing w:after="60" w:line="24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171803"/>
    <w:pPr>
      <w:spacing w:after="60" w:line="240" w:lineRule="auto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171803"/>
    <w:pPr>
      <w:spacing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1803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267C"/>
    <w:rPr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B2030"/>
    <w:rPr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D267C"/>
    <w:rPr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2654C"/>
    <w:rPr>
      <w:rFonts w:cs="Times New Roman"/>
      <w:b/>
      <w:sz w:val="24"/>
      <w:lang w:val="fr-FR" w:eastAsia="fr-FR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F44AA"/>
    <w:rPr>
      <w:rFonts w:cs="Times New Roman"/>
      <w:i/>
      <w:sz w:val="24"/>
      <w:lang w:val="fr-FR" w:eastAsia="fr-FR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D267C"/>
    <w:rPr>
      <w:rFonts w:cs="Times New Roman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D267C"/>
    <w:rPr>
      <w:rFonts w:cs="Times New Roman"/>
      <w:i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D267C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D267C"/>
    <w:rPr>
      <w:rFonts w:ascii="Arial" w:hAnsi="Arial" w:cs="Times New Roman"/>
      <w:b/>
      <w:i/>
      <w:sz w:val="18"/>
    </w:rPr>
  </w:style>
  <w:style w:type="paragraph" w:customStyle="1" w:styleId="Texte">
    <w:name w:val="Texte"/>
    <w:basedOn w:val="Normal"/>
    <w:link w:val="TexteCar"/>
    <w:uiPriority w:val="99"/>
    <w:rsid w:val="00545087"/>
    <w:pPr>
      <w:ind w:firstLine="0"/>
    </w:pPr>
    <w:rPr>
      <w:noProof/>
    </w:rPr>
  </w:style>
  <w:style w:type="paragraph" w:customStyle="1" w:styleId="1Sous-titre">
    <w:name w:val="1|Sous-titre"/>
    <w:basedOn w:val="Normal"/>
    <w:uiPriority w:val="99"/>
    <w:rsid w:val="00171803"/>
    <w:pPr>
      <w:spacing w:line="240" w:lineRule="auto"/>
      <w:jc w:val="center"/>
    </w:pPr>
    <w:rPr>
      <w:sz w:val="32"/>
    </w:rPr>
  </w:style>
  <w:style w:type="paragraph" w:customStyle="1" w:styleId="1Auteur">
    <w:name w:val="1|Auteur"/>
    <w:basedOn w:val="Normal"/>
    <w:uiPriority w:val="99"/>
    <w:rsid w:val="00171803"/>
    <w:pPr>
      <w:spacing w:before="360" w:after="360"/>
      <w:jc w:val="center"/>
    </w:pPr>
    <w:rPr>
      <w:sz w:val="28"/>
    </w:rPr>
  </w:style>
  <w:style w:type="paragraph" w:customStyle="1" w:styleId="1Copyright">
    <w:name w:val="1|Copyright"/>
    <w:basedOn w:val="Normal"/>
    <w:uiPriority w:val="99"/>
    <w:rsid w:val="00171803"/>
    <w:pPr>
      <w:spacing w:before="360" w:line="240" w:lineRule="auto"/>
    </w:pPr>
    <w:rPr>
      <w:sz w:val="20"/>
    </w:rPr>
  </w:style>
  <w:style w:type="paragraph" w:customStyle="1" w:styleId="1Dedicace">
    <w:name w:val="1|Dedicace"/>
    <w:basedOn w:val="Normal"/>
    <w:uiPriority w:val="99"/>
    <w:rsid w:val="00171803"/>
    <w:pPr>
      <w:pageBreakBefore/>
      <w:spacing w:before="3000"/>
      <w:jc w:val="right"/>
    </w:pPr>
    <w:rPr>
      <w:i/>
      <w:spacing w:val="20"/>
    </w:rPr>
  </w:style>
  <w:style w:type="paragraph" w:customStyle="1" w:styleId="1Depot">
    <w:name w:val="1|Depot"/>
    <w:basedOn w:val="Normal"/>
    <w:uiPriority w:val="99"/>
    <w:rsid w:val="00171803"/>
    <w:pPr>
      <w:spacing w:after="360"/>
      <w:jc w:val="center"/>
    </w:pPr>
  </w:style>
  <w:style w:type="paragraph" w:customStyle="1" w:styleId="1Dept">
    <w:name w:val="1|Dept"/>
    <w:basedOn w:val="Normal"/>
    <w:uiPriority w:val="99"/>
    <w:rsid w:val="00171803"/>
    <w:pPr>
      <w:spacing w:after="360"/>
      <w:jc w:val="center"/>
    </w:pPr>
  </w:style>
  <w:style w:type="paragraph" w:customStyle="1" w:styleId="1Epigraphe">
    <w:name w:val="1|Epigraphe"/>
    <w:basedOn w:val="Normal"/>
    <w:uiPriority w:val="99"/>
    <w:rsid w:val="00171803"/>
    <w:pPr>
      <w:spacing w:before="360" w:after="720" w:line="240" w:lineRule="auto"/>
      <w:jc w:val="right"/>
    </w:pPr>
    <w:rPr>
      <w:i/>
    </w:rPr>
  </w:style>
  <w:style w:type="paragraph" w:customStyle="1" w:styleId="1Faculte">
    <w:name w:val="1|Faculte"/>
    <w:basedOn w:val="Normal"/>
    <w:uiPriority w:val="99"/>
    <w:rsid w:val="00171803"/>
    <w:pPr>
      <w:jc w:val="center"/>
    </w:pPr>
  </w:style>
  <w:style w:type="paragraph" w:customStyle="1" w:styleId="1Grade">
    <w:name w:val="1|Grade"/>
    <w:basedOn w:val="Normal"/>
    <w:uiPriority w:val="99"/>
    <w:rsid w:val="00171803"/>
    <w:pPr>
      <w:jc w:val="center"/>
    </w:pPr>
  </w:style>
  <w:style w:type="paragraph" w:customStyle="1" w:styleId="1Jury">
    <w:name w:val="1|Jury"/>
    <w:basedOn w:val="Normal"/>
    <w:uiPriority w:val="99"/>
    <w:rsid w:val="00171803"/>
    <w:pPr>
      <w:spacing w:line="240" w:lineRule="auto"/>
    </w:pPr>
  </w:style>
  <w:style w:type="paragraph" w:customStyle="1" w:styleId="LegendeFig">
    <w:name w:val="LegendeFig"/>
    <w:basedOn w:val="Normal"/>
    <w:uiPriority w:val="99"/>
    <w:rsid w:val="00171803"/>
  </w:style>
  <w:style w:type="paragraph" w:customStyle="1" w:styleId="1TitreThese">
    <w:name w:val="1|TitreThese"/>
    <w:basedOn w:val="Normal"/>
    <w:uiPriority w:val="99"/>
    <w:rsid w:val="00171803"/>
    <w:pPr>
      <w:spacing w:before="120" w:after="120" w:line="240" w:lineRule="auto"/>
      <w:jc w:val="center"/>
    </w:pPr>
    <w:rPr>
      <w:sz w:val="36"/>
    </w:rPr>
  </w:style>
  <w:style w:type="paragraph" w:customStyle="1" w:styleId="1Universite">
    <w:name w:val="1|Universite"/>
    <w:basedOn w:val="Normal"/>
    <w:uiPriority w:val="99"/>
    <w:rsid w:val="00171803"/>
    <w:pPr>
      <w:spacing w:after="120"/>
      <w:jc w:val="center"/>
    </w:pPr>
    <w:rPr>
      <w:sz w:val="28"/>
    </w:rPr>
  </w:style>
  <w:style w:type="paragraph" w:customStyle="1" w:styleId="3Anntitre1">
    <w:name w:val="3|Ann_titre1"/>
    <w:basedOn w:val="3Biblitit1"/>
    <w:next w:val="Texte"/>
    <w:uiPriority w:val="99"/>
    <w:rsid w:val="002A16D4"/>
  </w:style>
  <w:style w:type="paragraph" w:customStyle="1" w:styleId="3Bibliitem">
    <w:name w:val="3|Bibli_item"/>
    <w:basedOn w:val="Normal"/>
    <w:uiPriority w:val="99"/>
    <w:rsid w:val="00171803"/>
  </w:style>
  <w:style w:type="paragraph" w:customStyle="1" w:styleId="3Biblitit1">
    <w:name w:val="3|Bibli_tit1"/>
    <w:basedOn w:val="Normal"/>
    <w:uiPriority w:val="99"/>
    <w:rsid w:val="002A16D4"/>
    <w:pPr>
      <w:spacing w:before="2400" w:line="240" w:lineRule="auto"/>
      <w:jc w:val="center"/>
      <w:outlineLvl w:val="0"/>
    </w:pPr>
    <w:rPr>
      <w:b/>
      <w:sz w:val="48"/>
    </w:rPr>
  </w:style>
  <w:style w:type="paragraph" w:customStyle="1" w:styleId="3Biblitit2">
    <w:name w:val="3|Bibli_tit2"/>
    <w:basedOn w:val="Normal"/>
    <w:next w:val="3Bibliitem"/>
    <w:uiPriority w:val="99"/>
    <w:rsid w:val="00171803"/>
    <w:pPr>
      <w:spacing w:after="60" w:line="240" w:lineRule="auto"/>
      <w:jc w:val="left"/>
    </w:pPr>
    <w:rPr>
      <w:b/>
      <w:sz w:val="32"/>
    </w:rPr>
  </w:style>
  <w:style w:type="paragraph" w:customStyle="1" w:styleId="3Biblitit3">
    <w:name w:val="3|Bibli_tit3"/>
    <w:basedOn w:val="Normal"/>
    <w:next w:val="3Bibliitem"/>
    <w:uiPriority w:val="99"/>
    <w:rsid w:val="00171803"/>
    <w:pPr>
      <w:spacing w:line="240" w:lineRule="auto"/>
    </w:pPr>
    <w:rPr>
      <w:b/>
      <w:sz w:val="28"/>
    </w:rPr>
  </w:style>
  <w:style w:type="paragraph" w:customStyle="1" w:styleId="3Biblitit4">
    <w:name w:val="3|Bibli_tit4"/>
    <w:basedOn w:val="Normal"/>
    <w:next w:val="3Bibliitem"/>
    <w:uiPriority w:val="99"/>
    <w:rsid w:val="00171803"/>
    <w:pPr>
      <w:spacing w:after="60" w:line="240" w:lineRule="auto"/>
    </w:pPr>
    <w:rPr>
      <w:b/>
      <w:sz w:val="22"/>
    </w:rPr>
  </w:style>
  <w:style w:type="paragraph" w:styleId="FootnoteText">
    <w:name w:val="footnote text"/>
    <w:basedOn w:val="Normal"/>
    <w:link w:val="FootnoteTextChar"/>
    <w:uiPriority w:val="99"/>
    <w:rsid w:val="00171803"/>
    <w:pPr>
      <w:spacing w:line="240" w:lineRule="auto"/>
      <w:jc w:val="left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CD267C"/>
    <w:rPr>
      <w:rFonts w:cs="Times New Roman"/>
    </w:rPr>
  </w:style>
  <w:style w:type="paragraph" w:customStyle="1" w:styleId="CitatioBloc1">
    <w:name w:val="CitatioBloc1"/>
    <w:basedOn w:val="Normal"/>
    <w:uiPriority w:val="99"/>
    <w:rsid w:val="00171803"/>
    <w:pPr>
      <w:spacing w:after="320" w:line="240" w:lineRule="auto"/>
      <w:ind w:left="1418"/>
    </w:pPr>
  </w:style>
  <w:style w:type="paragraph" w:customStyle="1" w:styleId="CitatioBloc2">
    <w:name w:val="CitatioBloc2"/>
    <w:basedOn w:val="Texte"/>
    <w:uiPriority w:val="99"/>
    <w:rsid w:val="00171803"/>
    <w:pPr>
      <w:spacing w:line="240" w:lineRule="auto"/>
      <w:jc w:val="left"/>
    </w:pPr>
  </w:style>
  <w:style w:type="character" w:customStyle="1" w:styleId="Citation1">
    <w:name w:val="Citation1"/>
    <w:basedOn w:val="DefaultParagraphFont"/>
    <w:uiPriority w:val="99"/>
    <w:rsid w:val="00171803"/>
    <w:rPr>
      <w:rFonts w:cs="Times New Roman"/>
      <w:i/>
    </w:rPr>
  </w:style>
  <w:style w:type="paragraph" w:customStyle="1" w:styleId="Equation">
    <w:name w:val="Equation"/>
    <w:basedOn w:val="Normal"/>
    <w:uiPriority w:val="99"/>
    <w:rsid w:val="00171803"/>
  </w:style>
  <w:style w:type="character" w:customStyle="1" w:styleId="LangueEtrang">
    <w:name w:val="LangueEtrang"/>
    <w:basedOn w:val="DefaultParagraphFont"/>
    <w:uiPriority w:val="99"/>
    <w:rsid w:val="00171803"/>
    <w:rPr>
      <w:rFonts w:cs="Times New Roman"/>
      <w:i/>
    </w:rPr>
  </w:style>
  <w:style w:type="paragraph" w:customStyle="1" w:styleId="ListePuce2">
    <w:name w:val="ListePuce2"/>
    <w:basedOn w:val="ListePuce1"/>
    <w:uiPriority w:val="99"/>
    <w:rsid w:val="00171803"/>
    <w:pPr>
      <w:numPr>
        <w:numId w:val="11"/>
      </w:numPr>
      <w:ind w:left="754" w:hanging="357"/>
    </w:pPr>
  </w:style>
  <w:style w:type="paragraph" w:customStyle="1" w:styleId="ListePuce1">
    <w:name w:val="ListePuce1"/>
    <w:basedOn w:val="Texte"/>
    <w:uiPriority w:val="99"/>
    <w:rsid w:val="00171803"/>
    <w:pPr>
      <w:numPr>
        <w:numId w:val="14"/>
      </w:numPr>
      <w:spacing w:after="120"/>
    </w:pPr>
  </w:style>
  <w:style w:type="paragraph" w:customStyle="1" w:styleId="Partie">
    <w:name w:val="Partie"/>
    <w:basedOn w:val="Normal"/>
    <w:next w:val="Texte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NoOfficiel">
    <w:name w:val="1|NoOfficiel"/>
    <w:basedOn w:val="Normal"/>
    <w:uiPriority w:val="99"/>
    <w:rsid w:val="00171803"/>
    <w:pPr>
      <w:tabs>
        <w:tab w:val="right" w:pos="8931"/>
      </w:tabs>
      <w:spacing w:before="720" w:line="240" w:lineRule="auto"/>
    </w:pPr>
    <w:rPr>
      <w:sz w:val="20"/>
    </w:rPr>
  </w:style>
  <w:style w:type="paragraph" w:customStyle="1" w:styleId="LegendeTab">
    <w:name w:val="LegendeTab"/>
    <w:basedOn w:val="Normal"/>
    <w:uiPriority w:val="99"/>
    <w:rsid w:val="00171803"/>
  </w:style>
  <w:style w:type="paragraph" w:customStyle="1" w:styleId="Source">
    <w:name w:val="Source"/>
    <w:basedOn w:val="Normal"/>
    <w:uiPriority w:val="99"/>
    <w:rsid w:val="00171803"/>
  </w:style>
  <w:style w:type="paragraph" w:customStyle="1" w:styleId="1TitreFront">
    <w:name w:val="1|TitreFront"/>
    <w:basedOn w:val="Normal"/>
    <w:next w:val="Texte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styleId="TOC1">
    <w:name w:val="toc 1"/>
    <w:basedOn w:val="Normal"/>
    <w:next w:val="Normal"/>
    <w:autoRedefine/>
    <w:uiPriority w:val="99"/>
    <w:rsid w:val="00D871E4"/>
    <w:pPr>
      <w:tabs>
        <w:tab w:val="right" w:leader="dot" w:pos="9061"/>
      </w:tabs>
      <w:spacing w:before="0" w:after="0"/>
    </w:pPr>
    <w:rPr>
      <w:noProof/>
    </w:rPr>
  </w:style>
  <w:style w:type="paragraph" w:styleId="TOC2">
    <w:name w:val="toc 2"/>
    <w:basedOn w:val="Normal"/>
    <w:next w:val="Normal"/>
    <w:autoRedefine/>
    <w:uiPriority w:val="99"/>
    <w:rsid w:val="00D871E4"/>
    <w:pPr>
      <w:tabs>
        <w:tab w:val="left" w:pos="1440"/>
        <w:tab w:val="right" w:leader="dot" w:pos="9061"/>
      </w:tabs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99"/>
    <w:rsid w:val="00D871E4"/>
    <w:pPr>
      <w:spacing w:before="0" w:after="0"/>
      <w:ind w:left="482"/>
    </w:pPr>
  </w:style>
  <w:style w:type="paragraph" w:styleId="TOC4">
    <w:name w:val="toc 4"/>
    <w:basedOn w:val="Normal"/>
    <w:next w:val="Normal"/>
    <w:autoRedefine/>
    <w:uiPriority w:val="99"/>
    <w:rsid w:val="00CB48CF"/>
    <w:pPr>
      <w:spacing w:before="0" w:after="0"/>
      <w:ind w:left="720"/>
      <w:contextualSpacing/>
    </w:pPr>
  </w:style>
  <w:style w:type="paragraph" w:styleId="TOC5">
    <w:name w:val="toc 5"/>
    <w:basedOn w:val="Normal"/>
    <w:next w:val="Normal"/>
    <w:autoRedefine/>
    <w:uiPriority w:val="99"/>
    <w:rsid w:val="00171803"/>
    <w:pPr>
      <w:ind w:left="960"/>
    </w:pPr>
  </w:style>
  <w:style w:type="paragraph" w:styleId="TOC6">
    <w:name w:val="toc 6"/>
    <w:basedOn w:val="Normal"/>
    <w:next w:val="Normal"/>
    <w:autoRedefine/>
    <w:uiPriority w:val="99"/>
    <w:rsid w:val="00171803"/>
    <w:pPr>
      <w:ind w:left="1200"/>
    </w:pPr>
  </w:style>
  <w:style w:type="paragraph" w:styleId="TOC7">
    <w:name w:val="toc 7"/>
    <w:basedOn w:val="Normal"/>
    <w:next w:val="Normal"/>
    <w:autoRedefine/>
    <w:uiPriority w:val="99"/>
    <w:rsid w:val="00171803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171803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171803"/>
    <w:pPr>
      <w:ind w:left="1920"/>
    </w:pPr>
  </w:style>
  <w:style w:type="paragraph" w:styleId="TableofFigures">
    <w:name w:val="table of figures"/>
    <w:basedOn w:val="Normal"/>
    <w:next w:val="Normal"/>
    <w:uiPriority w:val="99"/>
    <w:rsid w:val="00171803"/>
    <w:pPr>
      <w:ind w:left="480" w:hanging="480"/>
    </w:pPr>
  </w:style>
  <w:style w:type="paragraph" w:customStyle="1" w:styleId="ListeNum1">
    <w:name w:val="ListeNum1"/>
    <w:basedOn w:val="ListePuce1"/>
    <w:uiPriority w:val="99"/>
    <w:rsid w:val="00171803"/>
    <w:pPr>
      <w:numPr>
        <w:numId w:val="12"/>
      </w:numPr>
      <w:spacing w:line="240" w:lineRule="auto"/>
      <w:ind w:left="357" w:hanging="357"/>
    </w:pPr>
  </w:style>
  <w:style w:type="paragraph" w:customStyle="1" w:styleId="Intro">
    <w:name w:val="Intro"/>
    <w:basedOn w:val="Heading1"/>
    <w:next w:val="Texte"/>
    <w:uiPriority w:val="99"/>
    <w:rsid w:val="00171803"/>
    <w:pPr>
      <w:keepNext w:val="0"/>
      <w:numPr>
        <w:numId w:val="16"/>
      </w:numPr>
      <w:tabs>
        <w:tab w:val="clear" w:pos="360"/>
      </w:tabs>
      <w:ind w:left="720"/>
    </w:pPr>
  </w:style>
  <w:style w:type="paragraph" w:customStyle="1" w:styleId="Conclu">
    <w:name w:val="Conclu"/>
    <w:basedOn w:val="Heading1"/>
    <w:next w:val="Texte"/>
    <w:uiPriority w:val="99"/>
    <w:rsid w:val="00171803"/>
    <w:pPr>
      <w:numPr>
        <w:numId w:val="0"/>
      </w:numPr>
      <w:ind w:left="709" w:hanging="709"/>
    </w:pPr>
  </w:style>
  <w:style w:type="paragraph" w:customStyle="1" w:styleId="ListeTitre">
    <w:name w:val="ListeTitre"/>
    <w:basedOn w:val="Normal"/>
    <w:next w:val="ListeNum1"/>
    <w:uiPriority w:val="99"/>
    <w:rsid w:val="00171803"/>
    <w:rPr>
      <w:b/>
    </w:rPr>
  </w:style>
  <w:style w:type="paragraph" w:customStyle="1" w:styleId="Strophe">
    <w:name w:val="Strophe"/>
    <w:basedOn w:val="Texte"/>
    <w:uiPriority w:val="99"/>
    <w:rsid w:val="00171803"/>
    <w:pPr>
      <w:spacing w:after="320" w:line="240" w:lineRule="auto"/>
      <w:ind w:left="851"/>
      <w:jc w:val="left"/>
    </w:pPr>
  </w:style>
  <w:style w:type="paragraph" w:customStyle="1" w:styleId="Entree">
    <w:name w:val="Entree"/>
    <w:basedOn w:val="Texte"/>
    <w:uiPriority w:val="99"/>
    <w:rsid w:val="00171803"/>
    <w:pPr>
      <w:spacing w:after="120" w:line="240" w:lineRule="auto"/>
      <w:ind w:left="2268" w:hanging="2268"/>
    </w:pPr>
  </w:style>
  <w:style w:type="character" w:customStyle="1" w:styleId="Definition">
    <w:name w:val="Definition"/>
    <w:basedOn w:val="DefaultParagraphFont"/>
    <w:uiPriority w:val="99"/>
    <w:rsid w:val="00171803"/>
    <w:rPr>
      <w:rFonts w:cs="Times New Roman"/>
    </w:rPr>
  </w:style>
  <w:style w:type="paragraph" w:customStyle="1" w:styleId="3Anntitre2">
    <w:name w:val="3|Ann_titre2"/>
    <w:basedOn w:val="Normal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2"/>
    </w:rPr>
  </w:style>
  <w:style w:type="paragraph" w:customStyle="1" w:styleId="3Anntitre3">
    <w:name w:val="3|Ann_titre3"/>
    <w:basedOn w:val="Normal"/>
    <w:uiPriority w:val="99"/>
    <w:rsid w:val="00171803"/>
    <w:rPr>
      <w:b/>
      <w:sz w:val="28"/>
    </w:rPr>
  </w:style>
  <w:style w:type="paragraph" w:customStyle="1" w:styleId="Figure">
    <w:name w:val="Figure"/>
    <w:basedOn w:val="Texte"/>
    <w:uiPriority w:val="99"/>
    <w:rsid w:val="00171803"/>
  </w:style>
  <w:style w:type="paragraph" w:customStyle="1" w:styleId="1TableListe">
    <w:name w:val="1|TableListe"/>
    <w:basedOn w:val="Normal"/>
    <w:next w:val="Texte"/>
    <w:uiPriority w:val="99"/>
    <w:rsid w:val="00171803"/>
    <w:pPr>
      <w:pageBreakBefore/>
      <w:spacing w:before="720" w:after="720" w:line="240" w:lineRule="auto"/>
      <w:jc w:val="center"/>
      <w:outlineLvl w:val="0"/>
    </w:pPr>
    <w:rPr>
      <w:b/>
      <w:sz w:val="36"/>
    </w:rPr>
  </w:style>
  <w:style w:type="paragraph" w:customStyle="1" w:styleId="Jalon">
    <w:name w:val="Jalon"/>
    <w:basedOn w:val="Texte"/>
    <w:uiPriority w:val="99"/>
    <w:rsid w:val="00171803"/>
  </w:style>
  <w:style w:type="paragraph" w:styleId="Caption">
    <w:name w:val="caption"/>
    <w:basedOn w:val="Normal"/>
    <w:next w:val="Normal"/>
    <w:uiPriority w:val="99"/>
    <w:qFormat/>
    <w:rsid w:val="00AB1895"/>
    <w:pPr>
      <w:spacing w:before="120" w:after="360"/>
      <w:ind w:firstLine="0"/>
      <w:jc w:val="center"/>
    </w:pPr>
    <w:rPr>
      <w:noProof/>
      <w:sz w:val="20"/>
    </w:rPr>
  </w:style>
  <w:style w:type="paragraph" w:customStyle="1" w:styleId="closer">
    <w:name w:val="closer"/>
    <w:basedOn w:val="Normal"/>
    <w:uiPriority w:val="99"/>
    <w:rsid w:val="00171803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  <w:uiPriority w:val="99"/>
    <w:rsid w:val="00171803"/>
  </w:style>
  <w:style w:type="paragraph" w:customStyle="1" w:styleId="Jalon1">
    <w:name w:val="Jalon1"/>
    <w:basedOn w:val="Jalon"/>
    <w:uiPriority w:val="99"/>
    <w:rsid w:val="00171803"/>
  </w:style>
  <w:style w:type="paragraph" w:customStyle="1" w:styleId="JalonBiblio">
    <w:name w:val="JalonBiblio"/>
    <w:basedOn w:val="Jalon"/>
    <w:uiPriority w:val="99"/>
    <w:rsid w:val="00171803"/>
  </w:style>
  <w:style w:type="paragraph" w:customStyle="1" w:styleId="JalonAnnexe">
    <w:name w:val="JalonAnnexe"/>
    <w:basedOn w:val="Jalon"/>
    <w:uiPriority w:val="99"/>
    <w:rsid w:val="00171803"/>
  </w:style>
  <w:style w:type="paragraph" w:styleId="DocumentMap">
    <w:name w:val="Document Map"/>
    <w:basedOn w:val="Normal"/>
    <w:link w:val="DocumentMapChar"/>
    <w:uiPriority w:val="99"/>
    <w:rsid w:val="0017180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CD267C"/>
    <w:rPr>
      <w:rFonts w:ascii="Tahoma" w:hAnsi="Tahoma" w:cs="Times New Roman"/>
      <w:sz w:val="24"/>
      <w:shd w:val="clear" w:color="auto" w:fill="000080"/>
    </w:rPr>
  </w:style>
  <w:style w:type="paragraph" w:customStyle="1" w:styleId="ListeNum2">
    <w:name w:val="ListeNum2"/>
    <w:basedOn w:val="Normal"/>
    <w:uiPriority w:val="99"/>
    <w:rsid w:val="00171803"/>
    <w:pPr>
      <w:numPr>
        <w:numId w:val="13"/>
      </w:numPr>
      <w:ind w:left="641" w:hanging="357"/>
    </w:pPr>
  </w:style>
  <w:style w:type="paragraph" w:customStyle="1" w:styleId="ListeSimple">
    <w:name w:val="ListeSimple"/>
    <w:basedOn w:val="Normal"/>
    <w:uiPriority w:val="99"/>
    <w:rsid w:val="00171803"/>
    <w:pPr>
      <w:spacing w:line="240" w:lineRule="auto"/>
      <w:ind w:left="284" w:right="284"/>
    </w:pPr>
  </w:style>
  <w:style w:type="paragraph" w:customStyle="1" w:styleId="3TitreBack">
    <w:name w:val="3|TitreBack"/>
    <w:basedOn w:val="Normal"/>
    <w:next w:val="Texte"/>
    <w:uiPriority w:val="99"/>
    <w:rsid w:val="00171803"/>
    <w:pPr>
      <w:pageBreakBefore/>
      <w:spacing w:before="4800" w:line="240" w:lineRule="auto"/>
      <w:jc w:val="center"/>
      <w:outlineLvl w:val="0"/>
    </w:pPr>
    <w:rPr>
      <w:b/>
      <w:sz w:val="48"/>
    </w:rPr>
  </w:style>
  <w:style w:type="paragraph" w:customStyle="1" w:styleId="1Directeur">
    <w:name w:val="1|Directeur"/>
    <w:basedOn w:val="Normal"/>
    <w:uiPriority w:val="99"/>
    <w:rsid w:val="00171803"/>
    <w:pPr>
      <w:spacing w:before="480" w:after="960" w:line="240" w:lineRule="auto"/>
      <w:jc w:val="center"/>
    </w:pPr>
    <w:rPr>
      <w:sz w:val="28"/>
    </w:rPr>
  </w:style>
  <w:style w:type="paragraph" w:customStyle="1" w:styleId="1Discipline">
    <w:name w:val="1|Discipline"/>
    <w:basedOn w:val="Normal"/>
    <w:uiPriority w:val="99"/>
    <w:rsid w:val="00171803"/>
    <w:pPr>
      <w:jc w:val="center"/>
    </w:pPr>
  </w:style>
  <w:style w:type="paragraph" w:styleId="Header">
    <w:name w:val="header"/>
    <w:basedOn w:val="Normal"/>
    <w:link w:val="HeaderCh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267C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7180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267C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171803"/>
    <w:rPr>
      <w:rFonts w:cs="Times New Roman"/>
      <w:sz w:val="20"/>
    </w:rPr>
  </w:style>
  <w:style w:type="character" w:customStyle="1" w:styleId="Italique">
    <w:name w:val="Italique"/>
    <w:basedOn w:val="DefaultParagraphFont"/>
    <w:uiPriority w:val="99"/>
    <w:rsid w:val="00171803"/>
    <w:rPr>
      <w:rFonts w:cs="Times New Roman"/>
      <w:i/>
    </w:rPr>
  </w:style>
  <w:style w:type="paragraph" w:styleId="BodyText">
    <w:name w:val="Body Text"/>
    <w:basedOn w:val="Normal"/>
    <w:link w:val="BodyTextChar1"/>
    <w:uiPriority w:val="99"/>
    <w:rsid w:val="00171803"/>
    <w:pPr>
      <w:jc w:val="left"/>
    </w:pPr>
    <w:rPr>
      <w:i/>
    </w:rPr>
  </w:style>
  <w:style w:type="character" w:customStyle="1" w:styleId="BodyTextChar">
    <w:name w:val="Body Text Char"/>
    <w:basedOn w:val="DefaultParagraphFont"/>
    <w:link w:val="BodyText"/>
    <w:uiPriority w:val="99"/>
    <w:rsid w:val="00CD267C"/>
    <w:rPr>
      <w:rFonts w:ascii="Arial" w:hAnsi="Arial" w:cs="Times New Roman"/>
      <w:sz w:val="24"/>
      <w:szCs w:val="24"/>
      <w:lang w:val="en-US" w:eastAsia="en-US"/>
    </w:rPr>
  </w:style>
  <w:style w:type="paragraph" w:customStyle="1" w:styleId="1EcoleDoct">
    <w:name w:val="1|EcoleDoct"/>
    <w:basedOn w:val="Normal"/>
    <w:uiPriority w:val="99"/>
    <w:rsid w:val="00171803"/>
    <w:pPr>
      <w:jc w:val="center"/>
    </w:pPr>
  </w:style>
  <w:style w:type="character" w:customStyle="1" w:styleId="ImageTab">
    <w:name w:val="ImageTab"/>
    <w:basedOn w:val="DefaultParagraphFont"/>
    <w:uiPriority w:val="99"/>
    <w:rsid w:val="00171803"/>
    <w:rPr>
      <w:rFonts w:cs="Times New Roman"/>
    </w:rPr>
  </w:style>
  <w:style w:type="character" w:customStyle="1" w:styleId="ImageLigne">
    <w:name w:val="ImageLigne"/>
    <w:basedOn w:val="DefaultParagraphFont"/>
    <w:uiPriority w:val="99"/>
    <w:rsid w:val="00171803"/>
    <w:rPr>
      <w:rFonts w:cs="Times New Roman"/>
    </w:rPr>
  </w:style>
  <w:style w:type="character" w:styleId="Hyperlink">
    <w:name w:val="Hyperlink"/>
    <w:basedOn w:val="DefaultParagraphFont"/>
    <w:uiPriority w:val="99"/>
    <w:rsid w:val="00E021FE"/>
    <w:rPr>
      <w:rFonts w:cs="Times New Roman"/>
      <w:color w:val="0563C1"/>
      <w:u w:val="single"/>
    </w:rPr>
  </w:style>
  <w:style w:type="paragraph" w:styleId="NoSpacing">
    <w:name w:val="No Spacing"/>
    <w:link w:val="NoSpacingChar"/>
    <w:uiPriority w:val="99"/>
    <w:qFormat/>
    <w:rsid w:val="00C23BEF"/>
    <w:pPr>
      <w:numPr>
        <w:numId w:val="27"/>
      </w:numPr>
      <w:spacing w:after="120" w:line="360" w:lineRule="auto"/>
      <w:ind w:left="1066" w:hanging="357"/>
      <w:contextualSpacing/>
      <w:jc w:val="both"/>
    </w:pPr>
    <w:rPr>
      <w:sz w:val="24"/>
      <w:szCs w:val="20"/>
    </w:rPr>
  </w:style>
  <w:style w:type="paragraph" w:styleId="Bibliography">
    <w:name w:val="Bibliography"/>
    <w:basedOn w:val="Normal"/>
    <w:next w:val="Normal"/>
    <w:uiPriority w:val="99"/>
    <w:rsid w:val="00CD267C"/>
  </w:style>
  <w:style w:type="paragraph" w:customStyle="1" w:styleId="En-tteetbasdepage">
    <w:name w:val="En-tête et bas de page"/>
    <w:autoRedefine/>
    <w:uiPriority w:val="99"/>
    <w:rsid w:val="00CD267C"/>
    <w:pPr>
      <w:tabs>
        <w:tab w:val="right" w:pos="9632"/>
      </w:tabs>
    </w:pPr>
    <w:rPr>
      <w:rFonts w:ascii="Helvetica" w:hAnsi="Helvetica"/>
      <w:color w:val="000000"/>
      <w:sz w:val="20"/>
      <w:szCs w:val="20"/>
    </w:rPr>
  </w:style>
  <w:style w:type="paragraph" w:customStyle="1" w:styleId="Titre1">
    <w:name w:val="Titre1"/>
    <w:next w:val="Normal"/>
    <w:uiPriority w:val="99"/>
    <w:rsid w:val="00CD267C"/>
    <w:pPr>
      <w:keepNext/>
      <w:jc w:val="both"/>
      <w:outlineLvl w:val="0"/>
    </w:pPr>
    <w:rPr>
      <w:rFonts w:ascii="Helvetica" w:hAnsi="Helvetica"/>
      <w:b/>
      <w:color w:val="000000"/>
      <w:sz w:val="48"/>
      <w:szCs w:val="20"/>
      <w:lang w:val="en-US"/>
    </w:rPr>
  </w:style>
  <w:style w:type="paragraph" w:customStyle="1" w:styleId="Corps">
    <w:name w:val="Corps"/>
    <w:uiPriority w:val="99"/>
    <w:rsid w:val="002274BF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 w:line="276" w:lineRule="auto"/>
      <w:jc w:val="both"/>
    </w:pPr>
    <w:rPr>
      <w:rFonts w:ascii="Arial" w:hAnsi="Arial"/>
      <w:color w:val="141413"/>
      <w:sz w:val="18"/>
      <w:szCs w:val="18"/>
    </w:rPr>
  </w:style>
  <w:style w:type="paragraph" w:customStyle="1" w:styleId="Sous-section1">
    <w:name w:val="Sous-section 1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400" w:after="400"/>
      <w:outlineLvl w:val="0"/>
    </w:pPr>
    <w:rPr>
      <w:rFonts w:ascii="Helvetica" w:hAnsi="Helvetica"/>
      <w:b/>
      <w:color w:val="141413"/>
      <w:sz w:val="24"/>
      <w:szCs w:val="20"/>
      <w:lang w:val="en-US"/>
    </w:rPr>
  </w:style>
  <w:style w:type="paragraph" w:customStyle="1" w:styleId="Formatlibre">
    <w:name w:val="Format libre"/>
    <w:autoRedefine/>
    <w:uiPriority w:val="99"/>
    <w:rsid w:val="00CD267C"/>
    <w:rPr>
      <w:rFonts w:ascii="Helvetica" w:hAnsi="Helvetica"/>
      <w:color w:val="000000"/>
      <w:sz w:val="24"/>
      <w:szCs w:val="20"/>
    </w:rPr>
  </w:style>
  <w:style w:type="character" w:customStyle="1" w:styleId="Accentuation1">
    <w:name w:val="Accentuation1"/>
    <w:uiPriority w:val="99"/>
    <w:rsid w:val="00CD267C"/>
    <w:rPr>
      <w:rFonts w:ascii="Times" w:eastAsia="Times New Roman" w:hAnsi="Times"/>
      <w:b/>
      <w:lang w:val="en-US"/>
    </w:rPr>
  </w:style>
  <w:style w:type="character" w:customStyle="1" w:styleId="Unknown0">
    <w:name w:val="Unknown 0"/>
    <w:uiPriority w:val="99"/>
    <w:semiHidden/>
    <w:rsid w:val="00CD267C"/>
    <w:rPr>
      <w:lang w:val="en-US"/>
    </w:rPr>
  </w:style>
  <w:style w:type="paragraph" w:customStyle="1" w:styleId="TOC11">
    <w:name w:val="TOC 11"/>
    <w:basedOn w:val="Sous-section2detabledesmatires"/>
    <w:uiPriority w:val="99"/>
    <w:rsid w:val="00CD267C"/>
    <w:pPr>
      <w:tabs>
        <w:tab w:val="right" w:pos="7365"/>
      </w:tabs>
    </w:pPr>
  </w:style>
  <w:style w:type="paragraph" w:customStyle="1" w:styleId="Sous-section2detabledesmatires">
    <w:name w:val="Sous-section 2 de table des matières"/>
    <w:uiPriority w:val="99"/>
    <w:rsid w:val="00CD267C"/>
    <w:pPr>
      <w:tabs>
        <w:tab w:val="right" w:pos="8498"/>
        <w:tab w:val="right" w:pos="9632"/>
      </w:tabs>
      <w:spacing w:before="240" w:after="60"/>
      <w:ind w:left="425"/>
      <w:outlineLvl w:val="0"/>
    </w:pPr>
    <w:rPr>
      <w:rFonts w:ascii="Helvetica" w:hAnsi="Helvetica"/>
      <w:b/>
      <w:color w:val="000000"/>
      <w:sz w:val="24"/>
      <w:szCs w:val="20"/>
    </w:rPr>
  </w:style>
  <w:style w:type="paragraph" w:customStyle="1" w:styleId="TOC21">
    <w:name w:val="TOC 21"/>
    <w:basedOn w:val="Sous-section3detabledesmatires"/>
    <w:uiPriority w:val="99"/>
    <w:rsid w:val="00CD267C"/>
    <w:pPr>
      <w:tabs>
        <w:tab w:val="right" w:pos="7365"/>
      </w:tabs>
    </w:pPr>
  </w:style>
  <w:style w:type="paragraph" w:customStyle="1" w:styleId="Sous-section3detabledesmatires">
    <w:name w:val="Sous-section 3 de table des matières"/>
    <w:uiPriority w:val="99"/>
    <w:rsid w:val="00CD267C"/>
    <w:pPr>
      <w:tabs>
        <w:tab w:val="right" w:pos="8498"/>
        <w:tab w:val="right" w:pos="9632"/>
      </w:tabs>
      <w:spacing w:before="240"/>
      <w:ind w:left="709"/>
      <w:outlineLvl w:val="0"/>
    </w:pPr>
    <w:rPr>
      <w:rFonts w:ascii="Helvetica" w:hAnsi="Helvetica"/>
      <w:b/>
      <w:i/>
      <w:color w:val="000000"/>
      <w:sz w:val="20"/>
      <w:szCs w:val="20"/>
    </w:rPr>
  </w:style>
  <w:style w:type="paragraph" w:customStyle="1" w:styleId="Sous-section2">
    <w:name w:val="Sous-section 2"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240"/>
      <w:outlineLvl w:val="1"/>
    </w:pPr>
    <w:rPr>
      <w:rFonts w:ascii="Helvetica" w:hAnsi="Helvetica"/>
      <w:b/>
      <w:color w:val="141413"/>
      <w:sz w:val="20"/>
      <w:szCs w:val="20"/>
      <w:lang w:val="en-US"/>
    </w:rPr>
  </w:style>
  <w:style w:type="character" w:customStyle="1" w:styleId="Unknown1">
    <w:name w:val="Unknown 1"/>
    <w:uiPriority w:val="99"/>
    <w:semiHidden/>
    <w:rsid w:val="00CD267C"/>
  </w:style>
  <w:style w:type="paragraph" w:customStyle="1" w:styleId="Lgende1">
    <w:name w:val="Légende1"/>
    <w:next w:val="Normal"/>
    <w:uiPriority w:val="99"/>
    <w:rsid w:val="00CD267C"/>
    <w:pPr>
      <w:jc w:val="center"/>
    </w:pPr>
    <w:rPr>
      <w:rFonts w:ascii="Times" w:hAnsi="Times"/>
      <w:i/>
      <w:color w:val="000000"/>
      <w:sz w:val="18"/>
      <w:szCs w:val="20"/>
    </w:rPr>
  </w:style>
  <w:style w:type="paragraph" w:customStyle="1" w:styleId="Puceducorpsdetexte">
    <w:name w:val="Puce du corps de texte"/>
    <w:autoRedefine/>
    <w:uiPriority w:val="99"/>
    <w:rsid w:val="00CD267C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both"/>
    </w:pPr>
    <w:rPr>
      <w:rFonts w:ascii="Times" w:hAnsi="Times"/>
      <w:color w:val="141413"/>
      <w:sz w:val="20"/>
      <w:szCs w:val="20"/>
    </w:rPr>
  </w:style>
  <w:style w:type="paragraph" w:styleId="Title">
    <w:name w:val="Title"/>
    <w:basedOn w:val="Titre1"/>
    <w:next w:val="Normal"/>
    <w:link w:val="TitleChar"/>
    <w:uiPriority w:val="99"/>
    <w:qFormat/>
    <w:rsid w:val="00CD267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</w:tabs>
      <w:jc w:val="left"/>
    </w:pPr>
    <w:rPr>
      <w:rFonts w:ascii="Arial" w:hAnsi="Arial"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CD267C"/>
    <w:rPr>
      <w:rFonts w:ascii="Arial" w:eastAsia="Times New Roman" w:hAnsi="Arial" w:cs="Times New Roman"/>
      <w:b/>
      <w:color w:val="000000"/>
      <w:sz w:val="36"/>
      <w:lang w:val="en-US"/>
    </w:rPr>
  </w:style>
  <w:style w:type="paragraph" w:styleId="TOCHeading">
    <w:name w:val="TOC Heading"/>
    <w:aliases w:val="Titre TM"/>
    <w:basedOn w:val="Heading1"/>
    <w:next w:val="Normal"/>
    <w:uiPriority w:val="99"/>
    <w:qFormat/>
    <w:rsid w:val="00CD267C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rsid w:val="00CD267C"/>
    <w:pPr>
      <w:spacing w:before="0" w:after="0" w:line="240" w:lineRule="auto"/>
      <w:ind w:firstLine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D267C"/>
    <w:rPr>
      <w:rFonts w:ascii="Tahoma" w:hAnsi="Tahoma" w:cs="Tahoma"/>
      <w:sz w:val="16"/>
      <w:szCs w:val="16"/>
      <w:lang w:eastAsia="en-US"/>
    </w:rPr>
  </w:style>
  <w:style w:type="paragraph" w:styleId="EndnoteText">
    <w:name w:val="endnote text"/>
    <w:basedOn w:val="Normal"/>
    <w:link w:val="EndnoteText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CD267C"/>
    <w:rPr>
      <w:rFonts w:ascii="Arial" w:hAnsi="Arial" w:cs="Times New Roman"/>
      <w:lang w:eastAsia="en-US"/>
    </w:rPr>
  </w:style>
  <w:style w:type="character" w:styleId="EndnoteReference">
    <w:name w:val="endnote reference"/>
    <w:basedOn w:val="DefaultParagraphFont"/>
    <w:uiPriority w:val="99"/>
    <w:rsid w:val="00CD267C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CD267C"/>
    <w:rPr>
      <w:rFonts w:cs="Times New Roman"/>
      <w:b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23BEF"/>
    <w:rPr>
      <w:sz w:val="24"/>
      <w:szCs w:val="20"/>
    </w:rPr>
  </w:style>
  <w:style w:type="table" w:styleId="TableGrid">
    <w:name w:val="Table Grid"/>
    <w:basedOn w:val="TableNormal"/>
    <w:uiPriority w:val="99"/>
    <w:rsid w:val="00CD267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uiPriority w:val="99"/>
    <w:rsid w:val="00CD267C"/>
    <w:rPr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D267C"/>
    <w:pPr>
      <w:jc w:val="center"/>
    </w:pPr>
    <w:rPr>
      <w:rFonts w:ascii="Cambria Math" w:hAnsi="Cambria Math"/>
      <w:sz w:val="16"/>
      <w:szCs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 w:cs="Times New Roman"/>
        <w:b/>
        <w:bCs/>
        <w:color w:val="000080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single" w:sz="8" w:space="0" w:color="auto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8" w:space="0" w:color="auto"/>
          <w:bottom w:val="single" w:sz="8" w:space="0" w:color="auto"/>
        </w:tcBorders>
        <w:shd w:val="clear" w:color="auto" w:fill="auto"/>
      </w:tcPr>
    </w:tblStylePr>
    <w:tblStylePr w:type="firstCol">
      <w:rPr>
        <w:rFonts w:ascii="Arial" w:hAnsi="Arial" w:cs="Times New Roman"/>
        <w:b/>
        <w:color w:val="auto"/>
        <w:sz w:val="18"/>
      </w:r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th">
    <w:name w:val="Math"/>
    <w:basedOn w:val="Normal"/>
    <w:uiPriority w:val="99"/>
    <w:rsid w:val="00C23BEF"/>
    <w:pPr>
      <w:ind w:firstLine="0"/>
      <w:jc w:val="center"/>
    </w:pPr>
    <w:rPr>
      <w:rFonts w:ascii="Cambria Math" w:hAnsi="Cambria Math" w:cs="Arial"/>
      <w:iCs/>
    </w:rPr>
  </w:style>
  <w:style w:type="character" w:styleId="PlaceholderText">
    <w:name w:val="Placeholder Text"/>
    <w:basedOn w:val="DefaultParagraphFont"/>
    <w:uiPriority w:val="99"/>
    <w:semiHidden/>
    <w:rsid w:val="00CD267C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566E04"/>
    <w:pPr>
      <w:spacing w:before="0" w:after="0" w:line="240" w:lineRule="auto"/>
      <w:ind w:left="720" w:firstLine="0"/>
      <w:contextualSpacing/>
      <w:jc w:val="left"/>
    </w:pPr>
    <w:rPr>
      <w:szCs w:val="24"/>
      <w:lang w:eastAsia="en-US"/>
    </w:rPr>
  </w:style>
  <w:style w:type="table" w:styleId="TableColumns1">
    <w:name w:val="Table Columns 1"/>
    <w:basedOn w:val="TableNormal"/>
    <w:uiPriority w:val="99"/>
    <w:rsid w:val="00CD267C"/>
    <w:rPr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D267C"/>
    <w:rPr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D267C"/>
    <w:rPr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rsid w:val="00CD267C"/>
    <w:rPr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EnvelopeAddress">
    <w:name w:val="envelope address"/>
    <w:basedOn w:val="Normal"/>
    <w:uiPriority w:val="99"/>
    <w:rsid w:val="00CD267C"/>
    <w:pPr>
      <w:framePr w:w="7938" w:h="1985" w:hRule="exact" w:hSpace="141" w:wrap="auto" w:hAnchor="page" w:xAlign="center" w:yAlign="bottom"/>
      <w:spacing w:before="0" w:after="0" w:line="240" w:lineRule="auto"/>
      <w:ind w:left="2835" w:firstLine="0"/>
      <w:jc w:val="left"/>
    </w:pPr>
    <w:rPr>
      <w:rFonts w:ascii="Calibri Light" w:eastAsia="MS Gothic" w:hAnsi="Calibri Light"/>
      <w:szCs w:val="24"/>
      <w:lang w:eastAsia="en-US"/>
    </w:rPr>
  </w:style>
  <w:style w:type="paragraph" w:styleId="EnvelopeReturn">
    <w:name w:val="envelope return"/>
    <w:basedOn w:val="Normal"/>
    <w:uiPriority w:val="99"/>
    <w:rsid w:val="00CD267C"/>
    <w:pPr>
      <w:spacing w:before="0" w:after="0" w:line="240" w:lineRule="auto"/>
      <w:ind w:firstLine="0"/>
      <w:jc w:val="left"/>
    </w:pPr>
    <w:rPr>
      <w:rFonts w:ascii="Calibri Light" w:eastAsia="MS Gothic" w:hAnsi="Calibri Light"/>
      <w:sz w:val="20"/>
      <w:lang w:eastAsia="en-US"/>
    </w:rPr>
  </w:style>
  <w:style w:type="paragraph" w:styleId="HTMLAddress">
    <w:name w:val="HTML Address"/>
    <w:basedOn w:val="Normal"/>
    <w:link w:val="HTMLAddress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i/>
      <w:iCs/>
      <w:szCs w:val="24"/>
      <w:lang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locked/>
    <w:rsid w:val="00CD267C"/>
    <w:rPr>
      <w:rFonts w:ascii="Arial" w:hAnsi="Arial" w:cs="Times New Roman"/>
      <w:i/>
      <w:iCs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D267C"/>
    <w:pPr>
      <w:spacing w:before="0" w:after="0" w:line="240" w:lineRule="auto"/>
      <w:ind w:firstLine="0"/>
      <w:jc w:val="left"/>
    </w:pPr>
    <w:rPr>
      <w:rFonts w:ascii="Arial" w:hAnsi="Arial"/>
      <w:i/>
      <w:iCs/>
      <w:color w:val="000000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CD267C"/>
    <w:rPr>
      <w:rFonts w:ascii="Arial" w:hAnsi="Arial" w:cs="Times New Roman"/>
      <w:i/>
      <w:iCs/>
      <w:color w:val="000000"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D267C"/>
    <w:pPr>
      <w:pBdr>
        <w:bottom w:val="single" w:sz="4" w:space="4" w:color="5B9BD5"/>
      </w:pBdr>
      <w:spacing w:before="200" w:after="280" w:line="240" w:lineRule="auto"/>
      <w:ind w:left="936" w:right="936" w:firstLine="0"/>
      <w:jc w:val="left"/>
    </w:pPr>
    <w:rPr>
      <w:rFonts w:ascii="Arial" w:hAnsi="Arial"/>
      <w:b/>
      <w:bCs/>
      <w:i/>
      <w:iCs/>
      <w:color w:val="5B9BD5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D267C"/>
    <w:rPr>
      <w:rFonts w:ascii="Arial" w:hAnsi="Arial" w:cs="Times New Roman"/>
      <w:b/>
      <w:bCs/>
      <w:i/>
      <w:iCs/>
      <w:color w:val="5B9BD5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D267C"/>
    <w:rPr>
      <w:rFonts w:ascii="Arial" w:hAnsi="Arial" w:cs="Times New Roman"/>
      <w:lang w:eastAsia="en-US"/>
    </w:rPr>
  </w:style>
  <w:style w:type="paragraph" w:styleId="BodyText2">
    <w:name w:val="Body Text 2"/>
    <w:basedOn w:val="Normal"/>
    <w:link w:val="BodyText2Char"/>
    <w:uiPriority w:val="99"/>
    <w:rsid w:val="00CD267C"/>
    <w:pPr>
      <w:spacing w:before="0" w:after="120" w:line="48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rsid w:val="00CD267C"/>
    <w:pPr>
      <w:spacing w:before="0" w:after="120" w:line="240" w:lineRule="auto"/>
      <w:ind w:firstLine="0"/>
      <w:jc w:val="left"/>
    </w:pPr>
    <w:rPr>
      <w:rFonts w:ascii="Arial" w:hAnsi="Arial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D267C"/>
    <w:rPr>
      <w:rFonts w:ascii="Arial" w:hAnsi="Arial" w:cs="Times New Roman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rsid w:val="00CD26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ascii="Calibri Light" w:eastAsia="MS Gothic" w:hAnsi="Calibri Light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CD267C"/>
    <w:rPr>
      <w:rFonts w:ascii="Calibri Light" w:eastAsia="MS Gothic" w:hAnsi="Calibri Light" w:cs="Times New Roman"/>
      <w:sz w:val="24"/>
      <w:szCs w:val="24"/>
      <w:shd w:val="pct20" w:color="auto" w:fill="auto"/>
      <w:lang w:eastAsia="en-US"/>
    </w:rPr>
  </w:style>
  <w:style w:type="paragraph" w:styleId="Closing">
    <w:name w:val="Closing"/>
    <w:basedOn w:val="Normal"/>
    <w:link w:val="ClosingCh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Index2">
    <w:name w:val="index 2"/>
    <w:basedOn w:val="Normal"/>
    <w:next w:val="Normal"/>
    <w:autoRedefine/>
    <w:uiPriority w:val="99"/>
    <w:rsid w:val="00CD267C"/>
    <w:pPr>
      <w:spacing w:before="0" w:after="0" w:line="240" w:lineRule="auto"/>
      <w:ind w:left="480" w:hanging="240"/>
      <w:jc w:val="left"/>
    </w:pPr>
    <w:rPr>
      <w:rFonts w:ascii="Arial" w:hAnsi="Arial"/>
      <w:szCs w:val="24"/>
      <w:lang w:eastAsia="en-US"/>
    </w:rPr>
  </w:style>
  <w:style w:type="paragraph" w:styleId="Index3">
    <w:name w:val="index 3"/>
    <w:basedOn w:val="Normal"/>
    <w:next w:val="Normal"/>
    <w:autoRedefine/>
    <w:uiPriority w:val="99"/>
    <w:rsid w:val="00CD267C"/>
    <w:pPr>
      <w:spacing w:before="0" w:after="0" w:line="240" w:lineRule="auto"/>
      <w:ind w:left="720" w:hanging="240"/>
      <w:jc w:val="left"/>
    </w:pPr>
    <w:rPr>
      <w:rFonts w:ascii="Arial" w:hAnsi="Arial"/>
      <w:szCs w:val="24"/>
      <w:lang w:eastAsia="en-US"/>
    </w:rPr>
  </w:style>
  <w:style w:type="paragraph" w:styleId="Index4">
    <w:name w:val="index 4"/>
    <w:basedOn w:val="Normal"/>
    <w:next w:val="Normal"/>
    <w:autoRedefine/>
    <w:uiPriority w:val="99"/>
    <w:rsid w:val="00CD267C"/>
    <w:pPr>
      <w:spacing w:before="0" w:after="0" w:line="240" w:lineRule="auto"/>
      <w:ind w:left="960" w:hanging="240"/>
      <w:jc w:val="left"/>
    </w:pPr>
    <w:rPr>
      <w:rFonts w:ascii="Arial" w:hAnsi="Arial"/>
      <w:szCs w:val="24"/>
      <w:lang w:eastAsia="en-US"/>
    </w:rPr>
  </w:style>
  <w:style w:type="paragraph" w:styleId="Index5">
    <w:name w:val="index 5"/>
    <w:basedOn w:val="Normal"/>
    <w:next w:val="Normal"/>
    <w:autoRedefine/>
    <w:uiPriority w:val="99"/>
    <w:rsid w:val="00CD267C"/>
    <w:pPr>
      <w:spacing w:before="0" w:after="0" w:line="240" w:lineRule="auto"/>
      <w:ind w:left="1200" w:hanging="240"/>
      <w:jc w:val="left"/>
    </w:pPr>
    <w:rPr>
      <w:rFonts w:ascii="Arial" w:hAnsi="Arial"/>
      <w:szCs w:val="24"/>
      <w:lang w:eastAsia="en-US"/>
    </w:rPr>
  </w:style>
  <w:style w:type="paragraph" w:styleId="Index6">
    <w:name w:val="index 6"/>
    <w:basedOn w:val="Normal"/>
    <w:next w:val="Normal"/>
    <w:autoRedefine/>
    <w:uiPriority w:val="99"/>
    <w:rsid w:val="00CD267C"/>
    <w:pPr>
      <w:spacing w:before="0" w:after="0" w:line="240" w:lineRule="auto"/>
      <w:ind w:left="1440" w:hanging="240"/>
      <w:jc w:val="left"/>
    </w:pPr>
    <w:rPr>
      <w:rFonts w:ascii="Arial" w:hAnsi="Arial"/>
      <w:szCs w:val="24"/>
      <w:lang w:eastAsia="en-US"/>
    </w:rPr>
  </w:style>
  <w:style w:type="paragraph" w:styleId="Index7">
    <w:name w:val="index 7"/>
    <w:basedOn w:val="Normal"/>
    <w:next w:val="Normal"/>
    <w:autoRedefine/>
    <w:uiPriority w:val="99"/>
    <w:rsid w:val="00CD267C"/>
    <w:pPr>
      <w:spacing w:before="0" w:after="0" w:line="240" w:lineRule="auto"/>
      <w:ind w:left="1680" w:hanging="240"/>
      <w:jc w:val="left"/>
    </w:pPr>
    <w:rPr>
      <w:rFonts w:ascii="Arial" w:hAnsi="Arial"/>
      <w:szCs w:val="24"/>
      <w:lang w:eastAsia="en-US"/>
    </w:rPr>
  </w:style>
  <w:style w:type="paragraph" w:styleId="Index8">
    <w:name w:val="index 8"/>
    <w:basedOn w:val="Normal"/>
    <w:next w:val="Normal"/>
    <w:autoRedefine/>
    <w:uiPriority w:val="99"/>
    <w:rsid w:val="00CD267C"/>
    <w:pPr>
      <w:spacing w:before="0" w:after="0" w:line="240" w:lineRule="auto"/>
      <w:ind w:left="1920" w:hanging="240"/>
      <w:jc w:val="left"/>
    </w:pPr>
    <w:rPr>
      <w:rFonts w:ascii="Arial" w:hAnsi="Arial"/>
      <w:szCs w:val="24"/>
      <w:lang w:eastAsia="en-US"/>
    </w:rPr>
  </w:style>
  <w:style w:type="paragraph" w:styleId="Index9">
    <w:name w:val="index 9"/>
    <w:basedOn w:val="Normal"/>
    <w:next w:val="Normal"/>
    <w:autoRedefine/>
    <w:uiPriority w:val="99"/>
    <w:rsid w:val="00CD267C"/>
    <w:pPr>
      <w:spacing w:before="0" w:after="0" w:line="240" w:lineRule="auto"/>
      <w:ind w:left="2160" w:hanging="240"/>
      <w:jc w:val="left"/>
    </w:pPr>
    <w:rPr>
      <w:rFonts w:ascii="Arial" w:hAnsi="Arial"/>
      <w:szCs w:val="24"/>
      <w:lang w:eastAsia="en-US"/>
    </w:rPr>
  </w:style>
  <w:style w:type="paragraph" w:styleId="List">
    <w:name w:val="List"/>
    <w:basedOn w:val="Normal"/>
    <w:uiPriority w:val="99"/>
    <w:rsid w:val="00CD267C"/>
    <w:pPr>
      <w:spacing w:before="0" w:after="0" w:line="240" w:lineRule="auto"/>
      <w:ind w:left="283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2">
    <w:name w:val="List 2"/>
    <w:basedOn w:val="Normal"/>
    <w:uiPriority w:val="99"/>
    <w:rsid w:val="00CD267C"/>
    <w:pPr>
      <w:spacing w:before="0" w:after="0" w:line="240" w:lineRule="auto"/>
      <w:ind w:left="566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3">
    <w:name w:val="List 3"/>
    <w:basedOn w:val="Normal"/>
    <w:uiPriority w:val="99"/>
    <w:rsid w:val="00CD267C"/>
    <w:pPr>
      <w:spacing w:before="0" w:after="0" w:line="240" w:lineRule="auto"/>
      <w:ind w:left="849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4">
    <w:name w:val="List 4"/>
    <w:basedOn w:val="Normal"/>
    <w:uiPriority w:val="99"/>
    <w:rsid w:val="00CD267C"/>
    <w:pPr>
      <w:spacing w:before="0" w:after="0" w:line="240" w:lineRule="auto"/>
      <w:ind w:left="1132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5">
    <w:name w:val="List 5"/>
    <w:basedOn w:val="Normal"/>
    <w:uiPriority w:val="99"/>
    <w:rsid w:val="00CD267C"/>
    <w:pPr>
      <w:spacing w:before="0" w:after="0" w:line="240" w:lineRule="auto"/>
      <w:ind w:left="1415" w:hanging="283"/>
      <w:contextualSpacing/>
      <w:jc w:val="left"/>
    </w:pPr>
    <w:rPr>
      <w:rFonts w:ascii="Arial" w:hAnsi="Arial"/>
      <w:szCs w:val="24"/>
      <w:lang w:eastAsia="en-US"/>
    </w:rPr>
  </w:style>
  <w:style w:type="paragraph" w:styleId="ListNumber">
    <w:name w:val="List Number"/>
    <w:basedOn w:val="Normal"/>
    <w:uiPriority w:val="99"/>
    <w:rsid w:val="00CD267C"/>
    <w:pPr>
      <w:numPr>
        <w:numId w:val="16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Number2">
    <w:name w:val="List Number 2"/>
    <w:basedOn w:val="Normal"/>
    <w:uiPriority w:val="99"/>
    <w:rsid w:val="00CD267C"/>
    <w:pPr>
      <w:numPr>
        <w:numId w:val="17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Number3">
    <w:name w:val="List Number 3"/>
    <w:basedOn w:val="Normal"/>
    <w:uiPriority w:val="99"/>
    <w:rsid w:val="00CD267C"/>
    <w:pPr>
      <w:numPr>
        <w:numId w:val="18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Number4">
    <w:name w:val="List Number 4"/>
    <w:basedOn w:val="Normal"/>
    <w:uiPriority w:val="99"/>
    <w:rsid w:val="00CD267C"/>
    <w:pPr>
      <w:numPr>
        <w:numId w:val="19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Number5">
    <w:name w:val="List Number 5"/>
    <w:basedOn w:val="Normal"/>
    <w:uiPriority w:val="99"/>
    <w:rsid w:val="00CD267C"/>
    <w:pPr>
      <w:numPr>
        <w:numId w:val="20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Bullet">
    <w:name w:val="List Bullet"/>
    <w:basedOn w:val="Normal"/>
    <w:uiPriority w:val="99"/>
    <w:rsid w:val="00CD267C"/>
    <w:pPr>
      <w:numPr>
        <w:numId w:val="21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Bullet2">
    <w:name w:val="List Bullet 2"/>
    <w:basedOn w:val="Normal"/>
    <w:uiPriority w:val="99"/>
    <w:rsid w:val="00CD267C"/>
    <w:pPr>
      <w:numPr>
        <w:numId w:val="22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Bullet3">
    <w:name w:val="List Bullet 3"/>
    <w:basedOn w:val="Normal"/>
    <w:uiPriority w:val="99"/>
    <w:rsid w:val="00CD267C"/>
    <w:pPr>
      <w:numPr>
        <w:numId w:val="23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Bullet4">
    <w:name w:val="List Bullet 4"/>
    <w:basedOn w:val="Normal"/>
    <w:uiPriority w:val="99"/>
    <w:rsid w:val="00CD267C"/>
    <w:pPr>
      <w:numPr>
        <w:numId w:val="24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Bullet5">
    <w:name w:val="List Bullet 5"/>
    <w:basedOn w:val="Normal"/>
    <w:uiPriority w:val="99"/>
    <w:rsid w:val="00CD267C"/>
    <w:pPr>
      <w:numPr>
        <w:numId w:val="25"/>
      </w:numPr>
      <w:spacing w:before="0" w:after="0" w:line="240" w:lineRule="auto"/>
      <w:contextualSpacing/>
      <w:jc w:val="left"/>
    </w:pPr>
    <w:rPr>
      <w:rFonts w:ascii="Arial" w:hAnsi="Arial"/>
      <w:szCs w:val="24"/>
      <w:lang w:eastAsia="en-US"/>
    </w:rPr>
  </w:style>
  <w:style w:type="paragraph" w:styleId="ListContinue">
    <w:name w:val="List Continue"/>
    <w:basedOn w:val="Normal"/>
    <w:uiPriority w:val="99"/>
    <w:rsid w:val="00CD267C"/>
    <w:pPr>
      <w:spacing w:before="0" w:after="120" w:line="240" w:lineRule="auto"/>
      <w:ind w:left="283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Continue2">
    <w:name w:val="List Continue 2"/>
    <w:basedOn w:val="Normal"/>
    <w:uiPriority w:val="99"/>
    <w:rsid w:val="00CD267C"/>
    <w:pPr>
      <w:spacing w:before="0" w:after="120" w:line="240" w:lineRule="auto"/>
      <w:ind w:left="566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Continue3">
    <w:name w:val="List Continue 3"/>
    <w:basedOn w:val="Normal"/>
    <w:uiPriority w:val="99"/>
    <w:rsid w:val="00CD267C"/>
    <w:pPr>
      <w:spacing w:before="0" w:after="120" w:line="240" w:lineRule="auto"/>
      <w:ind w:left="849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Continue4">
    <w:name w:val="List Continue 4"/>
    <w:basedOn w:val="Normal"/>
    <w:uiPriority w:val="99"/>
    <w:rsid w:val="00CD267C"/>
    <w:pPr>
      <w:spacing w:before="0" w:after="120" w:line="240" w:lineRule="auto"/>
      <w:ind w:left="1132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ListContinue5">
    <w:name w:val="List Continue 5"/>
    <w:basedOn w:val="Normal"/>
    <w:uiPriority w:val="99"/>
    <w:rsid w:val="00CD267C"/>
    <w:pPr>
      <w:spacing w:before="0" w:after="120" w:line="240" w:lineRule="auto"/>
      <w:ind w:left="1415" w:firstLine="0"/>
      <w:contextualSpacing/>
      <w:jc w:val="left"/>
    </w:pPr>
    <w:rPr>
      <w:rFonts w:ascii="Arial" w:hAnsi="Arial"/>
      <w:szCs w:val="24"/>
      <w:lang w:eastAsia="en-US"/>
    </w:rPr>
  </w:style>
  <w:style w:type="paragraph" w:styleId="NormalWeb">
    <w:name w:val="Normal (Web)"/>
    <w:basedOn w:val="Normal"/>
    <w:uiPriority w:val="99"/>
    <w:rsid w:val="00CD267C"/>
    <w:pPr>
      <w:spacing w:before="0" w:after="0" w:line="240" w:lineRule="auto"/>
      <w:ind w:firstLine="0"/>
      <w:jc w:val="left"/>
    </w:pPr>
    <w:rPr>
      <w:szCs w:val="24"/>
      <w:lang w:eastAsia="en-US"/>
    </w:rPr>
  </w:style>
  <w:style w:type="paragraph" w:styleId="BlockText">
    <w:name w:val="Block Text"/>
    <w:basedOn w:val="Normal"/>
    <w:uiPriority w:val="99"/>
    <w:rsid w:val="00CD267C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spacing w:before="0" w:after="0" w:line="240" w:lineRule="auto"/>
      <w:ind w:left="1152" w:right="1152" w:firstLine="0"/>
      <w:jc w:val="left"/>
    </w:pPr>
    <w:rPr>
      <w:rFonts w:ascii="Calibri" w:eastAsia="MS Mincho" w:hAnsi="Calibri"/>
      <w:i/>
      <w:iCs/>
      <w:color w:val="5B9BD5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D2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D2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D267C"/>
    <w:rPr>
      <w:rFonts w:ascii="Consolas" w:hAnsi="Consolas" w:cs="Times New Roman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CD267C"/>
    <w:pPr>
      <w:spacing w:before="0" w:after="0" w:line="240" w:lineRule="auto"/>
      <w:ind w:firstLine="360"/>
    </w:pPr>
    <w:rPr>
      <w:rFonts w:ascii="Arial" w:hAnsi="Arial"/>
      <w:i w:val="0"/>
      <w:szCs w:val="24"/>
      <w:lang w:eastAsia="en-US"/>
    </w:rPr>
  </w:style>
  <w:style w:type="character" w:customStyle="1" w:styleId="BodyTextFirstIndentChar">
    <w:name w:val="Body Text First Indent Char"/>
    <w:basedOn w:val="BodyTextChar1"/>
    <w:link w:val="BodyTextFirstIndent"/>
    <w:uiPriority w:val="99"/>
    <w:locked/>
    <w:rsid w:val="00CD267C"/>
    <w:rPr>
      <w:rFonts w:ascii="Arial" w:hAnsi="Arial"/>
      <w:szCs w:val="24"/>
      <w:lang w:eastAsia="en-US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CD267C"/>
    <w:rPr>
      <w:rFonts w:cs="Times New Roman"/>
      <w:i/>
      <w:sz w:val="24"/>
    </w:rPr>
  </w:style>
  <w:style w:type="paragraph" w:styleId="BodyTextIndent">
    <w:name w:val="Body Text Indent"/>
    <w:basedOn w:val="Normal"/>
    <w:link w:val="BodyTextIndentCh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CD267C"/>
    <w:pPr>
      <w:spacing w:before="0" w:after="120" w:line="480" w:lineRule="auto"/>
      <w:ind w:left="283" w:firstLine="0"/>
      <w:jc w:val="left"/>
    </w:pPr>
    <w:rPr>
      <w:rFonts w:ascii="Arial" w:hAnsi="Arial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CD267C"/>
    <w:pPr>
      <w:spacing w:before="0" w:after="120" w:line="240" w:lineRule="auto"/>
      <w:ind w:left="283" w:firstLine="0"/>
      <w:jc w:val="left"/>
    </w:pPr>
    <w:rPr>
      <w:rFonts w:ascii="Arial" w:hAnsi="Arial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CD267C"/>
    <w:rPr>
      <w:rFonts w:ascii="Arial" w:hAnsi="Arial" w:cs="Times New Roman"/>
      <w:sz w:val="16"/>
      <w:szCs w:val="16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CD267C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CD267C"/>
  </w:style>
  <w:style w:type="paragraph" w:styleId="NormalIndent">
    <w:name w:val="Normal Indent"/>
    <w:basedOn w:val="Normal"/>
    <w:uiPriority w:val="99"/>
    <w:rsid w:val="00CD267C"/>
    <w:pPr>
      <w:spacing w:before="0" w:after="0" w:line="240" w:lineRule="auto"/>
      <w:ind w:left="708" w:firstLine="0"/>
      <w:jc w:val="left"/>
    </w:pPr>
    <w:rPr>
      <w:rFonts w:ascii="Arial" w:hAnsi="Arial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rsid w:val="00CD267C"/>
    <w:pPr>
      <w:spacing w:before="0" w:after="0" w:line="240" w:lineRule="auto"/>
      <w:ind w:left="4252" w:firstLine="0"/>
      <w:jc w:val="left"/>
    </w:pPr>
    <w:rPr>
      <w:rFonts w:ascii="Arial" w:hAnsi="Arial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CD267C"/>
    <w:pPr>
      <w:numPr>
        <w:ilvl w:val="1"/>
      </w:numPr>
      <w:spacing w:before="0" w:after="0" w:line="240" w:lineRule="auto"/>
      <w:ind w:firstLine="709"/>
      <w:jc w:val="left"/>
    </w:pPr>
    <w:rPr>
      <w:rFonts w:ascii="Calibri Light" w:eastAsia="MS Gothic" w:hAnsi="Calibri Light"/>
      <w:i/>
      <w:iCs/>
      <w:color w:val="5B9BD5"/>
      <w:spacing w:val="15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D267C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uiPriority w:val="99"/>
    <w:rsid w:val="00CD267C"/>
    <w:pPr>
      <w:spacing w:before="0" w:after="0" w:line="240" w:lineRule="auto"/>
      <w:ind w:left="240" w:hanging="240"/>
      <w:jc w:val="left"/>
    </w:pPr>
    <w:rPr>
      <w:rFonts w:ascii="Arial" w:hAnsi="Arial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rsid w:val="00CD267C"/>
    <w:pPr>
      <w:spacing w:before="0" w:after="0" w:line="240" w:lineRule="auto"/>
      <w:ind w:firstLine="0"/>
      <w:jc w:val="left"/>
    </w:pPr>
    <w:rPr>
      <w:rFonts w:ascii="Consolas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D267C"/>
    <w:rPr>
      <w:rFonts w:ascii="Consolas" w:hAnsi="Consolas" w:cs="Times New Roman"/>
      <w:sz w:val="21"/>
      <w:szCs w:val="21"/>
      <w:lang w:eastAsia="en-US"/>
    </w:rPr>
  </w:style>
  <w:style w:type="paragraph" w:styleId="MacroText">
    <w:name w:val="macro"/>
    <w:link w:val="MacroTextChar"/>
    <w:uiPriority w:val="99"/>
    <w:rsid w:val="00CD26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CD267C"/>
    <w:rPr>
      <w:rFonts w:ascii="Consolas" w:hAnsi="Consolas" w:cs="Times New Roman"/>
      <w:lang w:val="en-US" w:eastAsia="en-US" w:bidi="ar-SA"/>
    </w:rPr>
  </w:style>
  <w:style w:type="paragraph" w:styleId="NoteHeading">
    <w:name w:val="Note Heading"/>
    <w:basedOn w:val="Normal"/>
    <w:next w:val="Normal"/>
    <w:link w:val="NoteHeadingChar"/>
    <w:uiPriority w:val="99"/>
    <w:rsid w:val="00CD267C"/>
    <w:pPr>
      <w:spacing w:before="0" w:after="0" w:line="240" w:lineRule="auto"/>
      <w:ind w:firstLine="0"/>
      <w:jc w:val="left"/>
    </w:pPr>
    <w:rPr>
      <w:rFonts w:ascii="Arial" w:hAnsi="Arial"/>
      <w:szCs w:val="24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CD267C"/>
    <w:rPr>
      <w:rFonts w:ascii="Arial" w:hAnsi="Arial" w:cs="Times New Roman"/>
      <w:sz w:val="24"/>
      <w:szCs w:val="24"/>
      <w:lang w:eastAsia="en-US"/>
    </w:rPr>
  </w:style>
  <w:style w:type="paragraph" w:styleId="IndexHeading">
    <w:name w:val="index heading"/>
    <w:basedOn w:val="Normal"/>
    <w:next w:val="Index1"/>
    <w:uiPriority w:val="99"/>
    <w:rsid w:val="00CD267C"/>
    <w:pPr>
      <w:spacing w:before="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paragraph" w:styleId="TOAHeading">
    <w:name w:val="toa heading"/>
    <w:basedOn w:val="Normal"/>
    <w:next w:val="Normal"/>
    <w:uiPriority w:val="99"/>
    <w:rsid w:val="00CD267C"/>
    <w:pPr>
      <w:spacing w:before="120" w:after="0" w:line="240" w:lineRule="auto"/>
      <w:ind w:firstLine="0"/>
      <w:jc w:val="left"/>
    </w:pPr>
    <w:rPr>
      <w:rFonts w:ascii="Calibri Light" w:eastAsia="MS Gothic" w:hAnsi="Calibri Light"/>
      <w:b/>
      <w:bCs/>
      <w:szCs w:val="24"/>
      <w:lang w:eastAsia="en-US"/>
    </w:rPr>
  </w:style>
  <w:style w:type="character" w:customStyle="1" w:styleId="TexteCar">
    <w:name w:val="Texte Car"/>
    <w:basedOn w:val="DefaultParagraphFont"/>
    <w:link w:val="Texte"/>
    <w:uiPriority w:val="99"/>
    <w:locked/>
    <w:rsid w:val="00545087"/>
    <w:rPr>
      <w:rFonts w:cs="Times New Roman"/>
      <w:noProof/>
      <w:sz w:val="24"/>
    </w:rPr>
  </w:style>
  <w:style w:type="character" w:customStyle="1" w:styleId="Mathcar">
    <w:name w:val="Math_car"/>
    <w:basedOn w:val="DefaultParagraphFont"/>
    <w:uiPriority w:val="99"/>
    <w:rsid w:val="00CD267C"/>
    <w:rPr>
      <w:rFonts w:ascii="Cambria Math" w:hAnsi="Cambria Math" w:cs="Times New Roman"/>
      <w:sz w:val="20"/>
    </w:rPr>
  </w:style>
  <w:style w:type="paragraph" w:customStyle="1" w:styleId="CitationEC">
    <w:name w:val="Citation EC"/>
    <w:basedOn w:val="Normal"/>
    <w:next w:val="Corps"/>
    <w:uiPriority w:val="99"/>
    <w:rsid w:val="00090A50"/>
    <w:pPr>
      <w:spacing w:line="240" w:lineRule="auto"/>
      <w:ind w:left="1418" w:right="851"/>
      <w:contextualSpacing/>
    </w:pPr>
    <w:rPr>
      <w:rFonts w:ascii="Calibri Light" w:hAnsi="Calibri Light"/>
    </w:rPr>
  </w:style>
  <w:style w:type="paragraph" w:customStyle="1" w:styleId="titre3">
    <w:name w:val="titre 3"/>
    <w:basedOn w:val="Heading3"/>
    <w:uiPriority w:val="99"/>
    <w:rsid w:val="00CD267C"/>
    <w:pPr>
      <w:keepLines/>
      <w:numPr>
        <w:ilvl w:val="0"/>
        <w:numId w:val="0"/>
      </w:numPr>
      <w:spacing w:after="240" w:line="276" w:lineRule="auto"/>
      <w:ind w:left="1134" w:hanging="709"/>
      <w:jc w:val="left"/>
    </w:pPr>
    <w:rPr>
      <w:rFonts w:ascii="Arial" w:hAnsi="Arial"/>
      <w:bCs/>
      <w:sz w:val="20"/>
      <w:szCs w:val="22"/>
      <w:lang w:eastAsia="en-US"/>
    </w:rPr>
  </w:style>
  <w:style w:type="character" w:styleId="FootnoteReference">
    <w:name w:val="footnote reference"/>
    <w:basedOn w:val="DefaultParagraphFont"/>
    <w:uiPriority w:val="99"/>
    <w:rsid w:val="00CD267C"/>
    <w:rPr>
      <w:rFonts w:cs="Times New Roman"/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D267C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locked/>
    <w:rsid w:val="00CD267C"/>
    <w:rPr>
      <w:rFonts w:ascii="Arial" w:hAnsi="Arial" w:cs="Arial"/>
      <w:vanish/>
      <w:sz w:val="16"/>
      <w:szCs w:val="16"/>
    </w:rPr>
  </w:style>
  <w:style w:type="paragraph" w:customStyle="1" w:styleId="StyleArial8ptBoldBlackAllcapsCenteredFirstline0">
    <w:name w:val="Style Arial 8 pt Bold Black All caps Centered First line:  0 ..."/>
    <w:basedOn w:val="Normal"/>
    <w:uiPriority w:val="99"/>
    <w:rsid w:val="001D25F1"/>
    <w:pPr>
      <w:spacing w:line="240" w:lineRule="auto"/>
      <w:ind w:firstLine="0"/>
      <w:jc w:val="center"/>
    </w:pPr>
    <w:rPr>
      <w:rFonts w:ascii="Arial" w:hAnsi="Arial"/>
      <w:b/>
      <w:bCs/>
      <w:caps/>
      <w:color w:val="000000"/>
      <w:sz w:val="16"/>
    </w:rPr>
  </w:style>
  <w:style w:type="character" w:styleId="CommentReference">
    <w:name w:val="annotation reference"/>
    <w:basedOn w:val="DefaultParagraphFont"/>
    <w:uiPriority w:val="99"/>
    <w:semiHidden/>
    <w:rsid w:val="00EA5D73"/>
    <w:rPr>
      <w:rFonts w:cs="Times New Roman"/>
      <w:sz w:val="16"/>
      <w:szCs w:val="16"/>
    </w:rPr>
  </w:style>
  <w:style w:type="paragraph" w:styleId="Revision">
    <w:name w:val="Revision"/>
    <w:hidden/>
    <w:uiPriority w:val="99"/>
    <w:semiHidden/>
    <w:rsid w:val="00073CFD"/>
    <w:rPr>
      <w:sz w:val="24"/>
      <w:szCs w:val="20"/>
    </w:rPr>
  </w:style>
  <w:style w:type="numbering" w:customStyle="1" w:styleId="Numbering">
    <w:name w:val="Numbering"/>
    <w:rsid w:val="00CA40FD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6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10</Pages>
  <Words>1005</Words>
  <Characters>5530</Characters>
  <Application>Microsoft Office Outlook</Application>
  <DocSecurity>0</DocSecurity>
  <Lines>0</Lines>
  <Paragraphs>0</Paragraphs>
  <ScaleCrop>false</ScaleCrop>
  <Company>PUM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Pierre Cuvilliers</dc:creator>
  <cp:keywords/>
  <dc:description/>
  <cp:lastModifiedBy>ditadmin</cp:lastModifiedBy>
  <cp:revision>2</cp:revision>
  <cp:lastPrinted>2015-01-07T11:07:00Z</cp:lastPrinted>
  <dcterms:created xsi:type="dcterms:W3CDTF">2015-04-01T13:32:00Z</dcterms:created>
  <dcterms:modified xsi:type="dcterms:W3CDTF">2015-04-01T13:32:00Z</dcterms:modified>
</cp:coreProperties>
</file>